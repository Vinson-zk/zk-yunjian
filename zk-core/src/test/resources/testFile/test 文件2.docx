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0E14" w14:textId="4582CFF5" w:rsidR="00237477" w:rsidRDefault="00237477" w:rsidP="00237477">
      <w:pPr>
        <w:jc w:val="center"/>
        <w:rPr>
          <w:rStyle w:val="HighlightedVariable"/>
          <w:rFonts w:ascii="微软雅黑" w:eastAsia="微软雅黑" w:hAnsi="微软雅黑" w:cs="宋体" w:hint="default"/>
          <w:b/>
          <w:color w:val="000000" w:themeColor="text1"/>
          <w:sz w:val="72"/>
          <w:szCs w:val="72"/>
        </w:rPr>
      </w:pPr>
    </w:p>
    <w:p w14:paraId="72D91C49" w14:textId="057FC860" w:rsidR="00237477" w:rsidRDefault="00237477" w:rsidP="00237477">
      <w:pPr>
        <w:jc w:val="center"/>
        <w:rPr>
          <w:rStyle w:val="HighlightedVariable"/>
          <w:rFonts w:ascii="微软雅黑" w:eastAsia="微软雅黑" w:hAnsi="微软雅黑" w:cs="宋体" w:hint="default"/>
          <w:b/>
          <w:color w:val="000000" w:themeColor="text1"/>
          <w:sz w:val="72"/>
          <w:szCs w:val="72"/>
        </w:rPr>
      </w:pPr>
    </w:p>
    <w:p w14:paraId="0E1F02A6" w14:textId="77777777" w:rsidR="00237477" w:rsidRDefault="00237477" w:rsidP="00237477">
      <w:pPr>
        <w:jc w:val="center"/>
        <w:rPr>
          <w:rFonts w:ascii="微软雅黑" w:hAnsi="微软雅黑"/>
          <w:color w:val="000000" w:themeColor="text1"/>
          <w:sz w:val="72"/>
          <w:szCs w:val="72"/>
        </w:rPr>
      </w:pPr>
      <w:r>
        <w:rPr>
          <w:rStyle w:val="HighlightedVariable"/>
          <w:rFonts w:ascii="微软雅黑" w:eastAsia="微软雅黑" w:hAnsi="微软雅黑" w:cs="宋体" w:hint="default"/>
          <w:b/>
          <w:color w:val="000000" w:themeColor="text1"/>
          <w:sz w:val="72"/>
          <w:szCs w:val="72"/>
        </w:rPr>
        <w:t>需求分析</w:t>
      </w:r>
      <w:r w:rsidR="00817D0C">
        <w:rPr>
          <w:rStyle w:val="HighlightedVariable"/>
          <w:rFonts w:ascii="微软雅黑" w:eastAsia="微软雅黑" w:hAnsi="微软雅黑" w:cs="宋体" w:hint="default"/>
          <w:b/>
          <w:color w:val="000000" w:themeColor="text1"/>
          <w:sz w:val="72"/>
          <w:szCs w:val="72"/>
        </w:rPr>
        <w:t>说明书</w:t>
      </w:r>
    </w:p>
    <w:p w14:paraId="56B563F5" w14:textId="77777777" w:rsidR="00237477" w:rsidRDefault="00237477" w:rsidP="00237477">
      <w:pPr>
        <w:jc w:val="center"/>
        <w:rPr>
          <w:rFonts w:ascii="微软雅黑" w:hAnsi="微软雅黑"/>
          <w:bCs/>
          <w:color w:val="000000" w:themeColor="text1"/>
        </w:rPr>
      </w:pPr>
    </w:p>
    <w:p w14:paraId="07C89D0D" w14:textId="77777777" w:rsidR="00237477" w:rsidRDefault="00237477" w:rsidP="00237477">
      <w:pPr>
        <w:tabs>
          <w:tab w:val="left" w:pos="1440"/>
        </w:tabs>
        <w:jc w:val="center"/>
        <w:rPr>
          <w:rFonts w:ascii="微软雅黑" w:hAnsi="微软雅黑"/>
          <w:color w:val="000000" w:themeColor="text1"/>
        </w:rPr>
      </w:pPr>
      <w:r>
        <w:rPr>
          <w:rFonts w:ascii="微软雅黑" w:hAnsi="微软雅黑" w:cs="宋体" w:hint="eastAsia"/>
          <w:color w:val="000000" w:themeColor="text1"/>
        </w:rPr>
        <w:t>建立日期：</w:t>
      </w:r>
      <w:r>
        <w:rPr>
          <w:rFonts w:ascii="微软雅黑" w:hAnsi="微软雅黑" w:cs="宋体" w:hint="eastAsia"/>
          <w:color w:val="000000" w:themeColor="text1"/>
        </w:rPr>
        <w:t>202</w:t>
      </w:r>
      <w:r>
        <w:rPr>
          <w:rFonts w:ascii="微软雅黑" w:hAnsi="微软雅黑" w:cs="宋体"/>
          <w:color w:val="000000" w:themeColor="text1"/>
        </w:rPr>
        <w:t>1-01-12</w:t>
      </w:r>
    </w:p>
    <w:p w14:paraId="363DB68B" w14:textId="77777777" w:rsidR="00237477" w:rsidRDefault="00237477" w:rsidP="00237477">
      <w:pPr>
        <w:tabs>
          <w:tab w:val="left" w:pos="1440"/>
        </w:tabs>
        <w:jc w:val="center"/>
        <w:rPr>
          <w:rFonts w:ascii="微软雅黑" w:hAnsi="微软雅黑"/>
          <w:color w:val="000000" w:themeColor="text1"/>
        </w:rPr>
      </w:pPr>
      <w:r>
        <w:rPr>
          <w:rFonts w:ascii="微软雅黑" w:hAnsi="微软雅黑" w:cs="宋体" w:hint="eastAsia"/>
          <w:color w:val="000000" w:themeColor="text1"/>
        </w:rPr>
        <w:t>修改日期：</w:t>
      </w:r>
      <w:r>
        <w:rPr>
          <w:rFonts w:ascii="微软雅黑" w:hAnsi="微软雅黑" w:cs="宋体" w:hint="eastAsia"/>
          <w:color w:val="000000" w:themeColor="text1"/>
        </w:rPr>
        <w:t>202</w:t>
      </w:r>
      <w:r>
        <w:rPr>
          <w:rFonts w:ascii="微软雅黑" w:hAnsi="微软雅黑" w:cs="宋体"/>
          <w:color w:val="000000" w:themeColor="text1"/>
        </w:rPr>
        <w:t>1-01-12</w:t>
      </w:r>
    </w:p>
    <w:p w14:paraId="7890BC86" w14:textId="77777777" w:rsidR="00237477" w:rsidRPr="00D7742F" w:rsidRDefault="00237477" w:rsidP="007B5BF2">
      <w:pPr>
        <w:tabs>
          <w:tab w:val="left" w:pos="1440"/>
        </w:tabs>
        <w:ind w:firstLineChars="1700" w:firstLine="3570"/>
        <w:jc w:val="left"/>
        <w:rPr>
          <w:rFonts w:ascii="微软雅黑" w:hAnsi="微软雅黑"/>
          <w:color w:val="000000" w:themeColor="text1"/>
        </w:rPr>
      </w:pPr>
      <w:r>
        <w:rPr>
          <w:rFonts w:ascii="微软雅黑" w:hAnsi="微软雅黑" w:cs="宋体" w:hint="eastAsia"/>
          <w:color w:val="000000" w:themeColor="text1"/>
        </w:rPr>
        <w:t>文控编号：</w:t>
      </w:r>
      <w:r>
        <w:rPr>
          <w:rFonts w:ascii="微软雅黑" w:hAnsi="微软雅黑" w:cs="宋体" w:hint="eastAsia"/>
          <w:color w:val="000000" w:themeColor="text1"/>
        </w:rPr>
        <w:t>V</w:t>
      </w:r>
      <w:r>
        <w:rPr>
          <w:rFonts w:ascii="微软雅黑" w:hAnsi="微软雅黑" w:cs="宋体"/>
          <w:color w:val="000000" w:themeColor="text1"/>
        </w:rPr>
        <w:t>1</w:t>
      </w:r>
      <w:r>
        <w:rPr>
          <w:rFonts w:ascii="微软雅黑" w:hAnsi="微软雅黑" w:cs="宋体" w:hint="eastAsia"/>
          <w:color w:val="000000" w:themeColor="text1"/>
        </w:rPr>
        <w:t>.</w:t>
      </w:r>
      <w:r>
        <w:rPr>
          <w:rFonts w:ascii="微软雅黑" w:hAnsi="微软雅黑" w:cs="宋体"/>
          <w:color w:val="000000" w:themeColor="text1"/>
        </w:rPr>
        <w:t>0.0</w:t>
      </w:r>
    </w:p>
    <w:p w14:paraId="639D4C33" w14:textId="4670C112" w:rsidR="00237477" w:rsidRDefault="00237477" w:rsidP="00237477">
      <w:pPr>
        <w:ind w:right="-874" w:firstLine="480"/>
        <w:jc w:val="center"/>
        <w:rPr>
          <w:rFonts w:ascii="微软雅黑" w:hAnsi="微软雅黑"/>
          <w:bCs/>
          <w:color w:val="000000" w:themeColor="text1"/>
        </w:rPr>
      </w:pPr>
    </w:p>
    <w:p w14:paraId="6EABABEC" w14:textId="4AEF7B83" w:rsidR="007B5BF2" w:rsidRDefault="007B5BF2" w:rsidP="00237477">
      <w:pPr>
        <w:ind w:right="-874" w:firstLine="480"/>
        <w:jc w:val="center"/>
        <w:rPr>
          <w:rFonts w:ascii="微软雅黑" w:hAnsi="微软雅黑"/>
          <w:bCs/>
          <w:color w:val="000000" w:themeColor="text1"/>
        </w:rPr>
      </w:pPr>
    </w:p>
    <w:p w14:paraId="60623751" w14:textId="32F0F964" w:rsidR="007B5BF2" w:rsidRDefault="007B5BF2" w:rsidP="00237477">
      <w:pPr>
        <w:ind w:right="-874" w:firstLine="480"/>
        <w:jc w:val="center"/>
        <w:rPr>
          <w:rFonts w:ascii="微软雅黑" w:hAnsi="微软雅黑"/>
          <w:bCs/>
          <w:color w:val="000000" w:themeColor="text1"/>
        </w:rPr>
      </w:pPr>
    </w:p>
    <w:p w14:paraId="619C386F" w14:textId="412DE2A0" w:rsidR="007B5BF2" w:rsidRDefault="007B5BF2" w:rsidP="00237477">
      <w:pPr>
        <w:ind w:right="-874" w:firstLine="480"/>
        <w:jc w:val="center"/>
        <w:rPr>
          <w:rFonts w:ascii="微软雅黑" w:hAnsi="微软雅黑"/>
          <w:bCs/>
          <w:color w:val="000000" w:themeColor="text1"/>
        </w:rPr>
      </w:pPr>
    </w:p>
    <w:p w14:paraId="185BE7F9" w14:textId="18DEF8C0" w:rsidR="007B5BF2" w:rsidRDefault="007B5BF2" w:rsidP="00237477">
      <w:pPr>
        <w:ind w:right="-874" w:firstLine="480"/>
        <w:jc w:val="center"/>
        <w:rPr>
          <w:rFonts w:ascii="微软雅黑" w:hAnsi="微软雅黑"/>
          <w:bCs/>
          <w:color w:val="000000" w:themeColor="text1"/>
        </w:rPr>
      </w:pPr>
    </w:p>
    <w:p w14:paraId="3CF9A78E" w14:textId="509DC934" w:rsidR="007B5BF2" w:rsidRDefault="007B5BF2" w:rsidP="00237477">
      <w:pPr>
        <w:ind w:right="-874" w:firstLine="480"/>
        <w:jc w:val="center"/>
        <w:rPr>
          <w:rFonts w:ascii="微软雅黑" w:hAnsi="微软雅黑"/>
          <w:bCs/>
          <w:color w:val="000000" w:themeColor="text1"/>
        </w:rPr>
      </w:pPr>
    </w:p>
    <w:p w14:paraId="503CA8D4" w14:textId="4225BE28" w:rsidR="007B5BF2" w:rsidRDefault="007B5BF2" w:rsidP="00237477">
      <w:pPr>
        <w:ind w:right="-874" w:firstLine="480"/>
        <w:jc w:val="center"/>
        <w:rPr>
          <w:rFonts w:ascii="微软雅黑" w:hAnsi="微软雅黑"/>
          <w:bCs/>
          <w:color w:val="000000" w:themeColor="text1"/>
        </w:rPr>
      </w:pPr>
    </w:p>
    <w:p w14:paraId="3CFCE903" w14:textId="4D83E1D2" w:rsidR="007B5BF2" w:rsidRDefault="007B5BF2" w:rsidP="00237477">
      <w:pPr>
        <w:ind w:right="-874" w:firstLine="480"/>
        <w:jc w:val="center"/>
        <w:rPr>
          <w:rFonts w:ascii="微软雅黑" w:hAnsi="微软雅黑"/>
          <w:bCs/>
          <w:color w:val="000000" w:themeColor="text1"/>
        </w:rPr>
      </w:pPr>
    </w:p>
    <w:p w14:paraId="577B04F0" w14:textId="25794840" w:rsidR="007B5BF2" w:rsidRDefault="007B5BF2" w:rsidP="00237477">
      <w:pPr>
        <w:ind w:right="-874" w:firstLine="480"/>
        <w:jc w:val="center"/>
        <w:rPr>
          <w:rFonts w:ascii="微软雅黑" w:hAnsi="微软雅黑"/>
          <w:bCs/>
          <w:color w:val="000000" w:themeColor="text1"/>
        </w:rPr>
      </w:pPr>
    </w:p>
    <w:p w14:paraId="38D589A8" w14:textId="730EB3AA" w:rsidR="007B5BF2" w:rsidRDefault="007B5BF2" w:rsidP="00237477">
      <w:pPr>
        <w:ind w:right="-874" w:firstLine="480"/>
        <w:jc w:val="center"/>
        <w:rPr>
          <w:rFonts w:ascii="微软雅黑" w:hAnsi="微软雅黑"/>
          <w:bCs/>
          <w:color w:val="000000" w:themeColor="text1"/>
        </w:rPr>
      </w:pPr>
    </w:p>
    <w:p w14:paraId="160F8575" w14:textId="77777777" w:rsidR="007B5BF2" w:rsidRDefault="007B5BF2" w:rsidP="00237477">
      <w:pPr>
        <w:ind w:right="-874" w:firstLine="480"/>
        <w:jc w:val="center"/>
        <w:rPr>
          <w:rFonts w:ascii="微软雅黑" w:hAnsi="微软雅黑"/>
          <w:bCs/>
          <w:color w:val="000000" w:themeColor="text1"/>
        </w:rPr>
      </w:pPr>
    </w:p>
    <w:p w14:paraId="2481338B" w14:textId="77777777" w:rsidR="00237477" w:rsidRDefault="00237477" w:rsidP="00237477">
      <w:pPr>
        <w:pStyle w:val="12"/>
        <w:keepNext w:val="0"/>
        <w:tabs>
          <w:tab w:val="left" w:pos="-1440"/>
        </w:tabs>
        <w:ind w:leftChars="200" w:left="888" w:hangingChars="216" w:hanging="468"/>
        <w:rPr>
          <w:color w:val="000000"/>
          <w:sz w:val="18"/>
        </w:rPr>
      </w:pPr>
      <w:r>
        <w:rPr>
          <w:rFonts w:hint="eastAsia"/>
          <w:b/>
          <w:bCs/>
          <w:kern w:val="22"/>
        </w:rPr>
        <w:t>文件更改摘要</w:t>
      </w:r>
      <w:r>
        <w:rPr>
          <w:rFonts w:hint="eastAsia"/>
          <w:kern w:val="22"/>
          <w:lang w:val="en-US"/>
        </w:rPr>
        <w:t>：</w:t>
      </w:r>
    </w:p>
    <w:tbl>
      <w:tblPr>
        <w:tblW w:w="87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4405"/>
        <w:gridCol w:w="993"/>
        <w:gridCol w:w="1089"/>
      </w:tblGrid>
      <w:tr w:rsidR="005E2D33" w14:paraId="67181BB7" w14:textId="77777777" w:rsidTr="005E2D33">
        <w:trPr>
          <w:jc w:val="center"/>
        </w:trPr>
        <w:tc>
          <w:tcPr>
            <w:tcW w:w="1271" w:type="dxa"/>
          </w:tcPr>
          <w:p w14:paraId="5F0F9AC3" w14:textId="77777777" w:rsidR="005E2D33" w:rsidRDefault="005E2D33" w:rsidP="00C833ED">
            <w:pPr>
              <w:jc w:val="center"/>
              <w:rPr>
                <w:b/>
                <w:color w:val="000000"/>
              </w:rPr>
            </w:pPr>
            <w:bookmarkStart w:id="0" w:name="_Hlk115430736"/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992" w:type="dxa"/>
          </w:tcPr>
          <w:p w14:paraId="74B114EF" w14:textId="77777777" w:rsidR="005E2D33" w:rsidRDefault="005E2D33" w:rsidP="00C833E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版本号</w:t>
            </w:r>
          </w:p>
        </w:tc>
        <w:tc>
          <w:tcPr>
            <w:tcW w:w="4405" w:type="dxa"/>
          </w:tcPr>
          <w:p w14:paraId="487D1CD2" w14:textId="77777777" w:rsidR="005E2D33" w:rsidRDefault="005E2D33" w:rsidP="00C833E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修订说明</w:t>
            </w:r>
          </w:p>
        </w:tc>
        <w:tc>
          <w:tcPr>
            <w:tcW w:w="993" w:type="dxa"/>
          </w:tcPr>
          <w:p w14:paraId="02C771D8" w14:textId="77777777" w:rsidR="005E2D33" w:rsidRDefault="005E2D33" w:rsidP="00C833E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修订人</w:t>
            </w:r>
          </w:p>
        </w:tc>
        <w:tc>
          <w:tcPr>
            <w:tcW w:w="1089" w:type="dxa"/>
          </w:tcPr>
          <w:p w14:paraId="38671EDF" w14:textId="77777777" w:rsidR="005E2D33" w:rsidRDefault="005E2D33" w:rsidP="00C833E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审核人</w:t>
            </w:r>
          </w:p>
        </w:tc>
      </w:tr>
      <w:tr w:rsidR="005E2D33" w14:paraId="0F84F4B1" w14:textId="77777777" w:rsidTr="005E2D33">
        <w:trPr>
          <w:jc w:val="center"/>
        </w:trPr>
        <w:tc>
          <w:tcPr>
            <w:tcW w:w="1271" w:type="dxa"/>
          </w:tcPr>
          <w:p w14:paraId="22EC2FFF" w14:textId="77777777" w:rsidR="005E2D33" w:rsidRDefault="005E2D33" w:rsidP="00C833E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09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30</w:t>
            </w:r>
          </w:p>
        </w:tc>
        <w:tc>
          <w:tcPr>
            <w:tcW w:w="992" w:type="dxa"/>
          </w:tcPr>
          <w:p w14:paraId="59FA0E6B" w14:textId="77777777" w:rsidR="005E2D33" w:rsidRDefault="005E2D33" w:rsidP="00C833E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color w:val="000000"/>
              </w:rPr>
              <w:t>0</w:t>
            </w:r>
          </w:p>
        </w:tc>
        <w:tc>
          <w:tcPr>
            <w:tcW w:w="4405" w:type="dxa"/>
          </w:tcPr>
          <w:p w14:paraId="69081555" w14:textId="77777777" w:rsidR="005E2D33" w:rsidRDefault="005E2D33" w:rsidP="00C833ED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新建</w:t>
            </w:r>
          </w:p>
        </w:tc>
        <w:tc>
          <w:tcPr>
            <w:tcW w:w="993" w:type="dxa"/>
          </w:tcPr>
          <w:p w14:paraId="76273E62" w14:textId="77777777" w:rsidR="005E2D33" w:rsidRDefault="005E2D33" w:rsidP="00C833E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熊镇</w:t>
            </w:r>
          </w:p>
        </w:tc>
        <w:tc>
          <w:tcPr>
            <w:tcW w:w="1089" w:type="dxa"/>
          </w:tcPr>
          <w:p w14:paraId="5A913401" w14:textId="77777777" w:rsidR="005E2D33" w:rsidRDefault="005E2D33" w:rsidP="00C833ED">
            <w:pPr>
              <w:jc w:val="center"/>
              <w:rPr>
                <w:color w:val="000000"/>
              </w:rPr>
            </w:pPr>
          </w:p>
        </w:tc>
      </w:tr>
      <w:bookmarkEnd w:id="0"/>
    </w:tbl>
    <w:p w14:paraId="5CA60E9F" w14:textId="77777777" w:rsidR="00237477" w:rsidRDefault="00237477" w:rsidP="00237477">
      <w:pPr>
        <w:rPr>
          <w:lang w:val="zh-CN"/>
        </w:rPr>
        <w:sectPr w:rsidR="00237477" w:rsidSect="0023747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/>
          <w:pgMar w:top="1440" w:right="1440" w:bottom="1440" w:left="1440" w:header="720" w:footer="720" w:gutter="0"/>
          <w:pgNumType w:start="1"/>
          <w:cols w:space="425"/>
          <w:docGrid w:type="lines" w:linePitch="326"/>
        </w:sectPr>
      </w:pPr>
    </w:p>
    <w:sdt>
      <w:sdtPr>
        <w:rPr>
          <w:b/>
          <w:bCs/>
          <w:lang w:val="zh-CN"/>
        </w:rPr>
        <w:id w:val="-1469430946"/>
        <w:docPartObj>
          <w:docPartGallery w:val="Table of Contents"/>
          <w:docPartUnique/>
        </w:docPartObj>
      </w:sdtPr>
      <w:sdtContent>
        <w:p w14:paraId="698BCEB0" w14:textId="77777777" w:rsidR="002174C1" w:rsidRDefault="002155C3">
          <w:pPr>
            <w:jc w:val="center"/>
            <w:rPr>
              <w:b/>
              <w:bCs/>
            </w:rPr>
          </w:pPr>
          <w:r>
            <w:rPr>
              <w:rFonts w:ascii="宋体" w:hAnsi="宋体"/>
              <w:b/>
              <w:bCs/>
            </w:rPr>
            <w:t>目录</w:t>
          </w:r>
        </w:p>
        <w:p w14:paraId="2CA66EB8" w14:textId="3F5C3A40" w:rsidR="00163F6D" w:rsidRDefault="002155C3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43850575" w:history="1">
            <w:r w:rsidR="00163F6D" w:rsidRPr="005F3412">
              <w:rPr>
                <w:rStyle w:val="af4"/>
                <w:noProof/>
              </w:rPr>
              <w:t xml:space="preserve">1 </w:t>
            </w:r>
            <w:r w:rsidR="00163F6D" w:rsidRPr="005F3412">
              <w:rPr>
                <w:rStyle w:val="af4"/>
                <w:noProof/>
              </w:rPr>
              <w:t>引言</w:t>
            </w:r>
            <w:r w:rsidR="00163F6D">
              <w:rPr>
                <w:noProof/>
                <w:webHidden/>
              </w:rPr>
              <w:tab/>
            </w:r>
            <w:r w:rsidR="00163F6D">
              <w:rPr>
                <w:noProof/>
                <w:webHidden/>
              </w:rPr>
              <w:fldChar w:fldCharType="begin"/>
            </w:r>
            <w:r w:rsidR="00163F6D">
              <w:rPr>
                <w:noProof/>
                <w:webHidden/>
              </w:rPr>
              <w:instrText xml:space="preserve"> PAGEREF _Toc143850575 \h </w:instrText>
            </w:r>
            <w:r w:rsidR="00163F6D">
              <w:rPr>
                <w:noProof/>
                <w:webHidden/>
              </w:rPr>
            </w:r>
            <w:r w:rsidR="00163F6D">
              <w:rPr>
                <w:noProof/>
                <w:webHidden/>
              </w:rPr>
              <w:fldChar w:fldCharType="separate"/>
            </w:r>
            <w:r w:rsidR="00163F6D">
              <w:rPr>
                <w:noProof/>
                <w:webHidden/>
              </w:rPr>
              <w:t>4</w:t>
            </w:r>
            <w:r w:rsidR="00163F6D">
              <w:rPr>
                <w:noProof/>
                <w:webHidden/>
              </w:rPr>
              <w:fldChar w:fldCharType="end"/>
            </w:r>
          </w:hyperlink>
        </w:p>
        <w:p w14:paraId="07F25A72" w14:textId="15CD054D" w:rsidR="00163F6D" w:rsidRDefault="00163F6D">
          <w:pPr>
            <w:pStyle w:val="TOC2"/>
            <w:tabs>
              <w:tab w:val="right" w:leader="dot" w:pos="9350"/>
            </w:tabs>
            <w:ind w:left="420"/>
            <w:rPr>
              <w:rFonts w:eastAsiaTheme="minorEastAsia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3850576" w:history="1">
            <w:r w:rsidRPr="005F3412">
              <w:rPr>
                <w:rStyle w:val="af4"/>
                <w:noProof/>
              </w:rPr>
              <w:t xml:space="preserve">1.1 </w:t>
            </w:r>
            <w:r w:rsidRPr="005F3412">
              <w:rPr>
                <w:rStyle w:val="af4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47378" w14:textId="2BB5D911" w:rsidR="00163F6D" w:rsidRDefault="00163F6D">
          <w:pPr>
            <w:pStyle w:val="TOC2"/>
            <w:tabs>
              <w:tab w:val="right" w:leader="dot" w:pos="9350"/>
            </w:tabs>
            <w:ind w:left="420"/>
            <w:rPr>
              <w:rFonts w:eastAsiaTheme="minorEastAsia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3850577" w:history="1">
            <w:r w:rsidRPr="005F3412">
              <w:rPr>
                <w:rStyle w:val="af4"/>
                <w:noProof/>
              </w:rPr>
              <w:t xml:space="preserve">1.2 </w:t>
            </w:r>
            <w:r w:rsidRPr="005F3412">
              <w:rPr>
                <w:rStyle w:val="af4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EBB4E" w14:textId="08ED3A03" w:rsidR="00163F6D" w:rsidRDefault="00163F6D">
          <w:pPr>
            <w:pStyle w:val="TOC2"/>
            <w:tabs>
              <w:tab w:val="right" w:leader="dot" w:pos="9350"/>
            </w:tabs>
            <w:ind w:left="420"/>
            <w:rPr>
              <w:rFonts w:eastAsiaTheme="minorEastAsia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3850578" w:history="1">
            <w:r w:rsidRPr="005F3412">
              <w:rPr>
                <w:rStyle w:val="af4"/>
                <w:noProof/>
              </w:rPr>
              <w:t xml:space="preserve">1.3 </w:t>
            </w:r>
            <w:r w:rsidRPr="005F3412">
              <w:rPr>
                <w:rStyle w:val="af4"/>
                <w:noProof/>
              </w:rPr>
              <w:t>适用用户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6AC9" w14:textId="1FA5151F" w:rsidR="00163F6D" w:rsidRDefault="00163F6D">
          <w:pPr>
            <w:pStyle w:val="TOC2"/>
            <w:tabs>
              <w:tab w:val="right" w:leader="dot" w:pos="9350"/>
            </w:tabs>
            <w:ind w:left="420"/>
            <w:rPr>
              <w:rFonts w:eastAsiaTheme="minorEastAsia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3850579" w:history="1">
            <w:r w:rsidRPr="005F3412">
              <w:rPr>
                <w:rStyle w:val="af4"/>
                <w:noProof/>
              </w:rPr>
              <w:t xml:space="preserve">1.4 </w:t>
            </w:r>
            <w:r w:rsidRPr="005F3412">
              <w:rPr>
                <w:rStyle w:val="af4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19DD9" w14:textId="7A949D30" w:rsidR="00163F6D" w:rsidRDefault="00163F6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43850580" w:history="1">
            <w:r w:rsidRPr="005F3412">
              <w:rPr>
                <w:rStyle w:val="af4"/>
                <w:noProof/>
              </w:rPr>
              <w:t xml:space="preserve">2 </w:t>
            </w:r>
            <w:r w:rsidRPr="005F3412">
              <w:rPr>
                <w:rStyle w:val="af4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7F5A" w14:textId="0D77F1E4" w:rsidR="00163F6D" w:rsidRDefault="00163F6D">
          <w:pPr>
            <w:pStyle w:val="TOC2"/>
            <w:tabs>
              <w:tab w:val="right" w:leader="dot" w:pos="9350"/>
            </w:tabs>
            <w:ind w:left="420"/>
            <w:rPr>
              <w:rFonts w:eastAsiaTheme="minorEastAsia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3850581" w:history="1">
            <w:r w:rsidRPr="005F3412">
              <w:rPr>
                <w:rStyle w:val="af4"/>
                <w:noProof/>
              </w:rPr>
              <w:t xml:space="preserve">2.1 </w:t>
            </w:r>
            <w:r w:rsidRPr="005F3412">
              <w:rPr>
                <w:rStyle w:val="af4"/>
                <w:noProof/>
              </w:rPr>
              <w:t>业务术语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F5A4A" w14:textId="57D585F8" w:rsidR="00163F6D" w:rsidRDefault="00163F6D">
          <w:pPr>
            <w:pStyle w:val="TOC2"/>
            <w:tabs>
              <w:tab w:val="right" w:leader="dot" w:pos="9350"/>
            </w:tabs>
            <w:ind w:left="420"/>
            <w:rPr>
              <w:rFonts w:eastAsiaTheme="minorEastAsia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3850582" w:history="1">
            <w:r w:rsidRPr="005F3412">
              <w:rPr>
                <w:rStyle w:val="af4"/>
                <w:noProof/>
              </w:rPr>
              <w:t xml:space="preserve">2.2 </w:t>
            </w:r>
            <w:r w:rsidRPr="005F3412">
              <w:rPr>
                <w:rStyle w:val="af4"/>
                <w:noProof/>
              </w:rPr>
              <w:t>信息化现状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A45F" w14:textId="5F6BB0B2" w:rsidR="00163F6D" w:rsidRDefault="00163F6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43850583" w:history="1">
            <w:r w:rsidRPr="005F3412">
              <w:rPr>
                <w:rStyle w:val="af4"/>
                <w:noProof/>
              </w:rPr>
              <w:t xml:space="preserve">3 </w:t>
            </w:r>
            <w:r w:rsidRPr="005F3412">
              <w:rPr>
                <w:rStyle w:val="af4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A209" w14:textId="165385FC" w:rsidR="00163F6D" w:rsidRDefault="00163F6D">
          <w:pPr>
            <w:pStyle w:val="TOC2"/>
            <w:tabs>
              <w:tab w:val="right" w:leader="dot" w:pos="9350"/>
            </w:tabs>
            <w:ind w:left="420"/>
            <w:rPr>
              <w:rFonts w:eastAsiaTheme="minorEastAsia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3850584" w:history="1">
            <w:r w:rsidRPr="005F3412">
              <w:rPr>
                <w:rStyle w:val="af4"/>
                <w:noProof/>
              </w:rPr>
              <w:t xml:space="preserve">3.1 </w:t>
            </w:r>
            <w:r w:rsidRPr="005F3412">
              <w:rPr>
                <w:rStyle w:val="af4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FEB9" w14:textId="699BCE98" w:rsidR="00163F6D" w:rsidRDefault="00163F6D">
          <w:pPr>
            <w:pStyle w:val="TOC2"/>
            <w:tabs>
              <w:tab w:val="right" w:leader="dot" w:pos="9350"/>
            </w:tabs>
            <w:ind w:left="420"/>
            <w:rPr>
              <w:rFonts w:eastAsiaTheme="minorEastAsia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3850585" w:history="1">
            <w:r w:rsidRPr="005F3412">
              <w:rPr>
                <w:rStyle w:val="af4"/>
                <w:noProof/>
              </w:rPr>
              <w:t xml:space="preserve">3.2 </w:t>
            </w:r>
            <w:r w:rsidRPr="005F3412">
              <w:rPr>
                <w:rStyle w:val="af4"/>
                <w:noProof/>
              </w:rPr>
              <w:t>业务需求分析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D5AC" w14:textId="023F70B2" w:rsidR="00163F6D" w:rsidRDefault="00163F6D">
          <w:pPr>
            <w:pStyle w:val="TOC3"/>
            <w:ind w:left="840"/>
            <w:rPr>
              <w:rFonts w:eastAsiaTheme="minorEastAsia" w:cstheme="minorBidi"/>
              <w:iCs w:val="0"/>
              <w:noProof/>
              <w:sz w:val="21"/>
              <w:szCs w:val="22"/>
              <w14:ligatures w14:val="standardContextual"/>
            </w:rPr>
          </w:pPr>
          <w:hyperlink w:anchor="_Toc143850586" w:history="1">
            <w:r w:rsidRPr="005F3412">
              <w:rPr>
                <w:rStyle w:val="af4"/>
                <w:noProof/>
              </w:rPr>
              <w:t xml:space="preserve">3.2.1 </w:t>
            </w:r>
            <w:r w:rsidRPr="005F3412">
              <w:rPr>
                <w:rStyle w:val="af4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18D9" w14:textId="59DBE542" w:rsidR="00163F6D" w:rsidRDefault="00163F6D">
          <w:pPr>
            <w:pStyle w:val="TOC3"/>
            <w:ind w:left="840"/>
            <w:rPr>
              <w:rFonts w:eastAsiaTheme="minorEastAsia" w:cstheme="minorBidi"/>
              <w:iCs w:val="0"/>
              <w:noProof/>
              <w:sz w:val="21"/>
              <w:szCs w:val="22"/>
              <w14:ligatures w14:val="standardContextual"/>
            </w:rPr>
          </w:pPr>
          <w:hyperlink w:anchor="_Toc143850587" w:history="1">
            <w:r w:rsidRPr="005F3412">
              <w:rPr>
                <w:rStyle w:val="af4"/>
                <w:noProof/>
              </w:rPr>
              <w:t xml:space="preserve">3.2.2 </w:t>
            </w:r>
            <w:r w:rsidRPr="005F3412">
              <w:rPr>
                <w:rStyle w:val="af4"/>
                <w:noProof/>
              </w:rPr>
              <w:t>功能框架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3637" w14:textId="422AD99A" w:rsidR="00163F6D" w:rsidRDefault="00163F6D">
          <w:pPr>
            <w:pStyle w:val="TOC3"/>
            <w:ind w:left="840"/>
            <w:rPr>
              <w:rFonts w:eastAsiaTheme="minorEastAsia" w:cstheme="minorBidi"/>
              <w:iCs w:val="0"/>
              <w:noProof/>
              <w:sz w:val="21"/>
              <w:szCs w:val="22"/>
              <w14:ligatures w14:val="standardContextual"/>
            </w:rPr>
          </w:pPr>
          <w:hyperlink w:anchor="_Toc143850588" w:history="1">
            <w:r w:rsidRPr="005F3412">
              <w:rPr>
                <w:rStyle w:val="af4"/>
                <w:noProof/>
              </w:rPr>
              <w:t xml:space="preserve">3.2.3 </w:t>
            </w:r>
            <w:r w:rsidRPr="005F3412">
              <w:rPr>
                <w:rStyle w:val="af4"/>
                <w:noProof/>
              </w:rPr>
              <w:t>角色职责定义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BFB7" w14:textId="268270C7" w:rsidR="00163F6D" w:rsidRDefault="00163F6D">
          <w:pPr>
            <w:pStyle w:val="TOC3"/>
            <w:ind w:left="840"/>
            <w:rPr>
              <w:rFonts w:eastAsiaTheme="minorEastAsia" w:cstheme="minorBidi"/>
              <w:iCs w:val="0"/>
              <w:noProof/>
              <w:sz w:val="21"/>
              <w:szCs w:val="22"/>
              <w14:ligatures w14:val="standardContextual"/>
            </w:rPr>
          </w:pPr>
          <w:hyperlink w:anchor="_Toc143850589" w:history="1">
            <w:r w:rsidRPr="005F3412">
              <w:rPr>
                <w:rStyle w:val="af4"/>
                <w:noProof/>
              </w:rPr>
              <w:t xml:space="preserve">3.2.4 </w:t>
            </w:r>
            <w:r w:rsidRPr="005F3412">
              <w:rPr>
                <w:rStyle w:val="af4"/>
                <w:noProof/>
              </w:rPr>
              <w:t>需求模块详细分析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79F7" w14:textId="608C653F" w:rsidR="00163F6D" w:rsidRDefault="00163F6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43850590" w:history="1">
            <w:r w:rsidRPr="005F3412">
              <w:rPr>
                <w:rStyle w:val="af4"/>
                <w:noProof/>
              </w:rPr>
              <w:t xml:space="preserve">4 </w:t>
            </w:r>
            <w:r w:rsidRPr="005F3412">
              <w:rPr>
                <w:rStyle w:val="af4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D232" w14:textId="641B74BF" w:rsidR="00163F6D" w:rsidRDefault="00163F6D">
          <w:pPr>
            <w:pStyle w:val="TOC2"/>
            <w:tabs>
              <w:tab w:val="right" w:leader="dot" w:pos="9350"/>
            </w:tabs>
            <w:ind w:left="420"/>
            <w:rPr>
              <w:rFonts w:eastAsiaTheme="minorEastAsia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3850591" w:history="1">
            <w:r w:rsidRPr="005F3412">
              <w:rPr>
                <w:rStyle w:val="af4"/>
                <w:noProof/>
              </w:rPr>
              <w:t>4.1 XXX</w:t>
            </w:r>
            <w:r w:rsidRPr="005F3412">
              <w:rPr>
                <w:rStyle w:val="af4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9D5C" w14:textId="33C8A083" w:rsidR="00163F6D" w:rsidRDefault="00163F6D">
          <w:pPr>
            <w:pStyle w:val="TOC3"/>
            <w:ind w:left="840"/>
            <w:rPr>
              <w:rFonts w:eastAsiaTheme="minorEastAsia" w:cstheme="minorBidi"/>
              <w:iCs w:val="0"/>
              <w:noProof/>
              <w:sz w:val="21"/>
              <w:szCs w:val="22"/>
              <w14:ligatures w14:val="standardContextual"/>
            </w:rPr>
          </w:pPr>
          <w:hyperlink w:anchor="_Toc143850592" w:history="1">
            <w:r w:rsidRPr="005F3412">
              <w:rPr>
                <w:rStyle w:val="af4"/>
                <w:noProof/>
              </w:rPr>
              <w:t xml:space="preserve">4.1.1 xxx </w:t>
            </w:r>
            <w:r w:rsidRPr="005F3412">
              <w:rPr>
                <w:rStyle w:val="af4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89A0D" w14:textId="4F44F2A9" w:rsidR="00163F6D" w:rsidRDefault="00163F6D">
          <w:pPr>
            <w:pStyle w:val="TOC4"/>
            <w:ind w:left="1260"/>
            <w:rPr>
              <w:rFonts w:eastAsiaTheme="minorEastAsia" w:cstheme="minorBidi"/>
              <w:noProof/>
              <w:sz w:val="21"/>
              <w:szCs w:val="22"/>
              <w14:ligatures w14:val="standardContextual"/>
            </w:rPr>
          </w:pPr>
          <w:hyperlink w:anchor="_Toc143850593" w:history="1">
            <w:r w:rsidRPr="005F3412">
              <w:rPr>
                <w:rStyle w:val="af4"/>
                <w:noProof/>
              </w:rPr>
              <w:t xml:space="preserve">4.1.1.1 </w:t>
            </w:r>
            <w:r w:rsidRPr="005F3412">
              <w:rPr>
                <w:rStyle w:val="af4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D770" w14:textId="11AC820C" w:rsidR="00163F6D" w:rsidRDefault="00163F6D">
          <w:pPr>
            <w:pStyle w:val="TOC4"/>
            <w:ind w:left="1260"/>
            <w:rPr>
              <w:rFonts w:eastAsiaTheme="minorEastAsia" w:cstheme="minorBidi"/>
              <w:noProof/>
              <w:sz w:val="21"/>
              <w:szCs w:val="22"/>
              <w14:ligatures w14:val="standardContextual"/>
            </w:rPr>
          </w:pPr>
          <w:hyperlink w:anchor="_Toc143850594" w:history="1">
            <w:r w:rsidRPr="005F3412">
              <w:rPr>
                <w:rStyle w:val="af4"/>
                <w:noProof/>
              </w:rPr>
              <w:t xml:space="preserve">4.1.1.2 </w:t>
            </w:r>
            <w:r w:rsidRPr="005F3412">
              <w:rPr>
                <w:rStyle w:val="af4"/>
                <w:noProof/>
              </w:rPr>
              <w:t>功能详细说明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C120" w14:textId="14E0362D" w:rsidR="00163F6D" w:rsidRDefault="00163F6D">
          <w:pPr>
            <w:pStyle w:val="TOC4"/>
            <w:ind w:left="1260"/>
            <w:rPr>
              <w:rFonts w:eastAsiaTheme="minorEastAsia" w:cstheme="minorBidi"/>
              <w:noProof/>
              <w:sz w:val="21"/>
              <w:szCs w:val="22"/>
              <w14:ligatures w14:val="standardContextual"/>
            </w:rPr>
          </w:pPr>
          <w:hyperlink w:anchor="_Toc143850595" w:history="1">
            <w:r w:rsidRPr="005F3412">
              <w:rPr>
                <w:rStyle w:val="af4"/>
                <w:noProof/>
              </w:rPr>
              <w:t xml:space="preserve">4.1.1.3 </w:t>
            </w:r>
            <w:r w:rsidRPr="005F3412">
              <w:rPr>
                <w:rStyle w:val="af4"/>
                <w:noProof/>
              </w:rPr>
              <w:t>功能逻辑规则</w:t>
            </w:r>
            <w:r w:rsidRPr="005F3412">
              <w:rPr>
                <w:rStyle w:val="af4"/>
                <w:noProof/>
              </w:rPr>
              <w:t>/</w:t>
            </w:r>
            <w:r w:rsidRPr="005F3412">
              <w:rPr>
                <w:rStyle w:val="af4"/>
                <w:noProof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AF83" w14:textId="1544DED3" w:rsidR="00163F6D" w:rsidRDefault="00163F6D">
          <w:pPr>
            <w:pStyle w:val="TOC4"/>
            <w:ind w:left="1260"/>
            <w:rPr>
              <w:rFonts w:eastAsiaTheme="minorEastAsia" w:cstheme="minorBidi"/>
              <w:noProof/>
              <w:sz w:val="21"/>
              <w:szCs w:val="22"/>
              <w14:ligatures w14:val="standardContextual"/>
            </w:rPr>
          </w:pPr>
          <w:hyperlink w:anchor="_Toc143850596" w:history="1">
            <w:r w:rsidRPr="005F3412">
              <w:rPr>
                <w:rStyle w:val="af4"/>
                <w:noProof/>
              </w:rPr>
              <w:t>4.1.1.4 UI</w:t>
            </w:r>
            <w:r w:rsidRPr="005F3412">
              <w:rPr>
                <w:rStyle w:val="af4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1E19F" w14:textId="5495FE23" w:rsidR="00163F6D" w:rsidRDefault="00163F6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43850597" w:history="1">
            <w:r w:rsidRPr="005F3412">
              <w:rPr>
                <w:rStyle w:val="af4"/>
                <w:noProof/>
              </w:rPr>
              <w:t xml:space="preserve">5 </w:t>
            </w:r>
            <w:r w:rsidRPr="005F3412">
              <w:rPr>
                <w:rStyle w:val="af4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70F8" w14:textId="2E185F21" w:rsidR="00163F6D" w:rsidRDefault="00163F6D">
          <w:pPr>
            <w:pStyle w:val="TOC2"/>
            <w:tabs>
              <w:tab w:val="right" w:leader="dot" w:pos="9350"/>
            </w:tabs>
            <w:ind w:left="420"/>
            <w:rPr>
              <w:rFonts w:eastAsiaTheme="minorEastAsia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43850598" w:history="1">
            <w:r w:rsidRPr="005F3412">
              <w:rPr>
                <w:rStyle w:val="af4"/>
                <w:noProof/>
              </w:rPr>
              <w:t>5.1 XXX</w:t>
            </w:r>
            <w:r w:rsidRPr="005F3412">
              <w:rPr>
                <w:rStyle w:val="af4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BCA0" w14:textId="061E3A1A" w:rsidR="00163F6D" w:rsidRDefault="00163F6D">
          <w:pPr>
            <w:pStyle w:val="TOC3"/>
            <w:ind w:left="840"/>
            <w:rPr>
              <w:rFonts w:eastAsiaTheme="minorEastAsia" w:cstheme="minorBidi"/>
              <w:iCs w:val="0"/>
              <w:noProof/>
              <w:sz w:val="21"/>
              <w:szCs w:val="22"/>
              <w14:ligatures w14:val="standardContextual"/>
            </w:rPr>
          </w:pPr>
          <w:hyperlink w:anchor="_Toc143850599" w:history="1">
            <w:r w:rsidRPr="005F3412">
              <w:rPr>
                <w:rStyle w:val="af4"/>
                <w:noProof/>
              </w:rPr>
              <w:t>5.1.1 XXX</w:t>
            </w:r>
            <w:r w:rsidRPr="005F3412">
              <w:rPr>
                <w:rStyle w:val="af4"/>
                <w:noProof/>
              </w:rPr>
              <w:t>业务表单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1A7E" w14:textId="2C2C3E79" w:rsidR="00163F6D" w:rsidRDefault="00163F6D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43850600" w:history="1">
            <w:r w:rsidRPr="005F3412">
              <w:rPr>
                <w:rStyle w:val="af4"/>
                <w:noProof/>
              </w:rPr>
              <w:t>附录：需求确认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083C" w14:textId="457941D8" w:rsidR="002174C1" w:rsidRDefault="002155C3">
          <w:pPr>
            <w:ind w:firstLine="480"/>
            <w:sectPr w:rsidR="002174C1">
              <w:headerReference w:type="even" r:id="rId15"/>
              <w:headerReference w:type="default" r:id="rId16"/>
              <w:footerReference w:type="default" r:id="rId17"/>
              <w:pgSz w:w="12240" w:h="15840"/>
              <w:pgMar w:top="1440" w:right="1440" w:bottom="1440" w:left="1440" w:header="720" w:footer="720" w:gutter="0"/>
              <w:cols w:space="425"/>
              <w:docGrid w:type="lines" w:linePitch="326"/>
            </w:sectPr>
          </w:pPr>
          <w:r>
            <w:rPr>
              <w:bCs/>
              <w:caps/>
              <w:szCs w:val="20"/>
            </w:rPr>
            <w:fldChar w:fldCharType="end"/>
          </w:r>
        </w:p>
      </w:sdtContent>
    </w:sdt>
    <w:p w14:paraId="615A9A05" w14:textId="77777777" w:rsidR="002174C1" w:rsidRPr="00DE2D82" w:rsidRDefault="002155C3" w:rsidP="00DE2D82">
      <w:pPr>
        <w:pStyle w:val="A1-Vinson"/>
      </w:pPr>
      <w:bookmarkStart w:id="1" w:name="_Toc143850575"/>
      <w:r w:rsidRPr="00DE2D82">
        <w:rPr>
          <w:rFonts w:hint="eastAsia"/>
        </w:rPr>
        <w:lastRenderedPageBreak/>
        <w:t>引</w:t>
      </w:r>
      <w:r w:rsidRPr="00DE2D82">
        <w:t>言</w:t>
      </w:r>
      <w:bookmarkEnd w:id="1"/>
    </w:p>
    <w:p w14:paraId="6BD3A2CE" w14:textId="77777777" w:rsidR="002174C1" w:rsidRPr="00DE2D82" w:rsidRDefault="002155C3" w:rsidP="00DE2D82">
      <w:pPr>
        <w:pStyle w:val="A2-Vinson"/>
      </w:pPr>
      <w:bookmarkStart w:id="2" w:name="_Toc143850576"/>
      <w:r w:rsidRPr="00DE2D82">
        <w:rPr>
          <w:rFonts w:hint="eastAsia"/>
        </w:rPr>
        <w:t>目的</w:t>
      </w:r>
      <w:bookmarkEnd w:id="2"/>
    </w:p>
    <w:p w14:paraId="3119B5BE" w14:textId="77777777" w:rsidR="002174C1" w:rsidRDefault="002155C3">
      <w:pPr>
        <w:ind w:firstLine="480"/>
      </w:pPr>
      <w:r>
        <w:rPr>
          <w:rFonts w:hint="eastAsia"/>
        </w:rPr>
        <w:t>此文档包含概要用户需求分析，使系统分析人员、软件开发人员、测试人员、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人员能明确用户的需求，并在此基础上进一步编写详细需求分析说明书、交互设计、视觉</w:t>
      </w:r>
      <w:r>
        <w:rPr>
          <w:rFonts w:hint="eastAsia"/>
        </w:rPr>
        <w:t>/</w:t>
      </w:r>
      <w:r>
        <w:t>UI</w:t>
      </w:r>
      <w:r>
        <w:rPr>
          <w:rFonts w:hint="eastAsia"/>
        </w:rPr>
        <w:t>设计、为后续研发、测试以及验收提供指导与标准。</w:t>
      </w:r>
    </w:p>
    <w:p w14:paraId="425E0C12" w14:textId="77777777" w:rsidR="002174C1" w:rsidRPr="00DE2D82" w:rsidRDefault="002155C3" w:rsidP="00DE2D82">
      <w:pPr>
        <w:pStyle w:val="A2-Vinson"/>
      </w:pPr>
      <w:bookmarkStart w:id="3" w:name="_Toc143850577"/>
      <w:r w:rsidRPr="00DE2D82">
        <w:rPr>
          <w:rFonts w:hint="eastAsia"/>
        </w:rPr>
        <w:t>背景</w:t>
      </w:r>
      <w:bookmarkEnd w:id="3"/>
    </w:p>
    <w:p w14:paraId="2D01E469" w14:textId="7B2A01BB" w:rsidR="002174C1" w:rsidRDefault="002174C1">
      <w:pPr>
        <w:ind w:firstLine="480"/>
      </w:pPr>
    </w:p>
    <w:p w14:paraId="3CA449C4" w14:textId="77777777" w:rsidR="002174C1" w:rsidRPr="00DE2D82" w:rsidRDefault="002155C3" w:rsidP="00DE2D82">
      <w:pPr>
        <w:pStyle w:val="A2-Vinson"/>
      </w:pPr>
      <w:bookmarkStart w:id="4" w:name="_Toc143850578"/>
      <w:r w:rsidRPr="00DE2D82">
        <w:rPr>
          <w:rFonts w:hint="eastAsia"/>
        </w:rPr>
        <w:t>适用用户</w:t>
      </w:r>
      <w:bookmarkEnd w:id="4"/>
    </w:p>
    <w:p w14:paraId="05AEB1D5" w14:textId="77777777" w:rsidR="002174C1" w:rsidRDefault="002155C3">
      <w:pPr>
        <w:ind w:firstLine="480"/>
      </w:pPr>
      <w:r>
        <w:rPr>
          <w:rFonts w:hint="eastAsia"/>
        </w:rPr>
        <w:t>客户、</w:t>
      </w:r>
      <w:r w:rsidR="00820E37">
        <w:rPr>
          <w:rFonts w:hint="eastAsia"/>
        </w:rPr>
        <w:t xml:space="preserve"> </w:t>
      </w:r>
      <w:r>
        <w:rPr>
          <w:rFonts w:hint="eastAsia"/>
        </w:rPr>
        <w:t>运营人员、开发人员、测试人员、运维人员、项目管理人员、文档编写人员等。</w:t>
      </w:r>
    </w:p>
    <w:p w14:paraId="19E8F2C0" w14:textId="77777777" w:rsidR="002174C1" w:rsidRPr="00DE2D82" w:rsidRDefault="002155C3" w:rsidP="00DE2D82">
      <w:pPr>
        <w:pStyle w:val="A2-Vinson"/>
      </w:pPr>
      <w:bookmarkStart w:id="5" w:name="_Toc143850579"/>
      <w:r w:rsidRPr="00DE2D82">
        <w:rPr>
          <w:rFonts w:hint="eastAsia"/>
        </w:rPr>
        <w:t>参考</w:t>
      </w:r>
      <w:r w:rsidRPr="00DE2D82">
        <w:t>资料</w:t>
      </w:r>
      <w:bookmarkEnd w:id="5"/>
    </w:p>
    <w:p w14:paraId="18B57656" w14:textId="77777777" w:rsidR="002174C1" w:rsidRDefault="002174C1">
      <w:pPr>
        <w:ind w:firstLine="480"/>
      </w:pPr>
    </w:p>
    <w:p w14:paraId="4A0E636E" w14:textId="77777777" w:rsidR="00B16149" w:rsidRPr="00DE2D82" w:rsidRDefault="00D21D3D" w:rsidP="00DE2D82">
      <w:pPr>
        <w:pStyle w:val="A1-Vinson"/>
      </w:pPr>
      <w:bookmarkStart w:id="6" w:name="_Toc143850580"/>
      <w:r w:rsidRPr="00DE2D82">
        <w:lastRenderedPageBreak/>
        <w:t>现状</w:t>
      </w:r>
      <w:bookmarkEnd w:id="6"/>
    </w:p>
    <w:p w14:paraId="1243DD49" w14:textId="0619D5CD" w:rsidR="009C7DB0" w:rsidRPr="00DE2D82" w:rsidRDefault="009C7DB0" w:rsidP="00DE2D82">
      <w:pPr>
        <w:pStyle w:val="A2-Vinson"/>
      </w:pPr>
      <w:bookmarkStart w:id="7" w:name="_Toc143850581"/>
      <w:r w:rsidRPr="00DE2D82">
        <w:rPr>
          <w:rFonts w:hint="eastAsia"/>
        </w:rPr>
        <w:t>业务术语</w:t>
      </w:r>
      <w:bookmarkEnd w:id="7"/>
    </w:p>
    <w:p w14:paraId="508CEF9E" w14:textId="77777777" w:rsidR="009C7DB0" w:rsidRDefault="009C7DB0" w:rsidP="009C7DB0">
      <w:pPr>
        <w:pStyle w:val="af6"/>
        <w:ind w:left="840" w:firstLine="0"/>
      </w:pPr>
    </w:p>
    <w:p w14:paraId="49D15FC8" w14:textId="04952CDF" w:rsidR="009C7DB0" w:rsidRPr="00DE2D82" w:rsidRDefault="00244CBF" w:rsidP="00DE2D82">
      <w:pPr>
        <w:pStyle w:val="A2-Vinson"/>
      </w:pPr>
      <w:bookmarkStart w:id="8" w:name="_Toc143850582"/>
      <w:r>
        <w:rPr>
          <w:rFonts w:hint="eastAsia"/>
        </w:rPr>
        <w:t>信息化现状</w:t>
      </w:r>
      <w:bookmarkEnd w:id="8"/>
    </w:p>
    <w:p w14:paraId="09DC9E1A" w14:textId="5E8F7DE1" w:rsidR="002174C1" w:rsidRPr="00DE2D82" w:rsidRDefault="00244CBF" w:rsidP="00DE2D82">
      <w:pPr>
        <w:pStyle w:val="A1-Vinson"/>
      </w:pPr>
      <w:bookmarkStart w:id="9" w:name="_Toc143850583"/>
      <w:r>
        <w:rPr>
          <w:rFonts w:hint="eastAsia"/>
        </w:rPr>
        <w:lastRenderedPageBreak/>
        <w:t>需求分析</w:t>
      </w:r>
      <w:bookmarkEnd w:id="9"/>
    </w:p>
    <w:p w14:paraId="3E149341" w14:textId="39785B98" w:rsidR="002174C1" w:rsidRPr="00DE2D82" w:rsidRDefault="00244CBF" w:rsidP="00DE2D82">
      <w:pPr>
        <w:pStyle w:val="A2-Vinson"/>
      </w:pPr>
      <w:bookmarkStart w:id="10" w:name="_Toc143850584"/>
      <w:r>
        <w:rPr>
          <w:rFonts w:hint="eastAsia"/>
        </w:rPr>
        <w:t>需求概述</w:t>
      </w:r>
      <w:bookmarkEnd w:id="10"/>
    </w:p>
    <w:p w14:paraId="366201AD" w14:textId="15D55F06" w:rsidR="006C238E" w:rsidRDefault="00244CBF" w:rsidP="00244CBF">
      <w:pPr>
        <w:pStyle w:val="A2-Vinson"/>
      </w:pPr>
      <w:bookmarkStart w:id="11" w:name="_Toc143850585"/>
      <w:r>
        <w:rPr>
          <w:rFonts w:hint="eastAsia"/>
        </w:rPr>
        <w:t>业务需求分析</w:t>
      </w:r>
      <w:bookmarkEnd w:id="11"/>
    </w:p>
    <w:p w14:paraId="5845647E" w14:textId="6E031C5A" w:rsidR="00244CBF" w:rsidRDefault="00244CBF" w:rsidP="00244CBF">
      <w:pPr>
        <w:pStyle w:val="A3-Vinson"/>
      </w:pPr>
      <w:bookmarkStart w:id="12" w:name="_Toc143850586"/>
      <w:r>
        <w:rPr>
          <w:rFonts w:hint="eastAsia"/>
        </w:rPr>
        <w:t>业务流程</w:t>
      </w:r>
      <w:bookmarkEnd w:id="12"/>
    </w:p>
    <w:p w14:paraId="719879C8" w14:textId="58A00246" w:rsidR="00244CBF" w:rsidRDefault="00244CBF" w:rsidP="00244CBF">
      <w:pPr>
        <w:pStyle w:val="A3-Vinson"/>
      </w:pPr>
      <w:bookmarkStart w:id="13" w:name="_Toc143850587"/>
      <w:r>
        <w:rPr>
          <w:rFonts w:hint="eastAsia"/>
        </w:rPr>
        <w:t>功能框架</w:t>
      </w:r>
      <w:bookmarkEnd w:id="13"/>
    </w:p>
    <w:p w14:paraId="2096FEB8" w14:textId="3F274A4F" w:rsidR="00244CBF" w:rsidRDefault="00244CBF" w:rsidP="00244CBF">
      <w:pPr>
        <w:pStyle w:val="A3-Vinson"/>
      </w:pPr>
      <w:bookmarkStart w:id="14" w:name="_Toc143850588"/>
      <w:r>
        <w:rPr>
          <w:rFonts w:hint="eastAsia"/>
        </w:rPr>
        <w:t>角色职责定义</w:t>
      </w:r>
      <w:bookmarkEnd w:id="14"/>
    </w:p>
    <w:p w14:paraId="67648FF4" w14:textId="24A6B7FF" w:rsidR="00244CBF" w:rsidRPr="00244CBF" w:rsidRDefault="00244CBF" w:rsidP="00244CBF">
      <w:pPr>
        <w:pStyle w:val="A3-Vinson"/>
      </w:pPr>
      <w:bookmarkStart w:id="15" w:name="_Toc143850589"/>
      <w:r>
        <w:rPr>
          <w:rFonts w:hint="eastAsia"/>
        </w:rPr>
        <w:t>需求模块详细分析</w:t>
      </w:r>
      <w:bookmarkEnd w:id="15"/>
    </w:p>
    <w:p w14:paraId="68E71440" w14:textId="4320C526" w:rsidR="006C238E" w:rsidRDefault="00244CBF" w:rsidP="00DE2D82">
      <w:pPr>
        <w:pStyle w:val="A1-Vinson"/>
      </w:pPr>
      <w:bookmarkStart w:id="16" w:name="_Toc143850590"/>
      <w:r>
        <w:rPr>
          <w:rFonts w:hint="eastAsia"/>
        </w:rPr>
        <w:lastRenderedPageBreak/>
        <w:t>功能需求</w:t>
      </w:r>
      <w:bookmarkEnd w:id="16"/>
    </w:p>
    <w:p w14:paraId="4B75CD41" w14:textId="507F9532" w:rsidR="008817C1" w:rsidRPr="008817C1" w:rsidRDefault="00244CBF" w:rsidP="008817C1">
      <w:pPr>
        <w:pStyle w:val="A2-Vinson"/>
      </w:pPr>
      <w:bookmarkStart w:id="17" w:name="_Toc143850591"/>
      <w:r>
        <w:rPr>
          <w:rFonts w:hint="eastAsia"/>
        </w:rPr>
        <w:t>X</w:t>
      </w:r>
      <w:r>
        <w:t>XX</w:t>
      </w:r>
      <w:r>
        <w:rPr>
          <w:rFonts w:hint="eastAsia"/>
        </w:rPr>
        <w:t>模块</w:t>
      </w:r>
      <w:bookmarkEnd w:id="17"/>
    </w:p>
    <w:p w14:paraId="3CF6F35F" w14:textId="77C0D652" w:rsidR="00D95CB2" w:rsidRPr="00DE2D82" w:rsidRDefault="000D3660" w:rsidP="008817C1">
      <w:pPr>
        <w:pStyle w:val="A3-Vinson"/>
      </w:pPr>
      <w:bookmarkStart w:id="18" w:name="_Toc143850592"/>
      <w:r w:rsidRPr="00DE2D82">
        <w:rPr>
          <w:rFonts w:hint="eastAsia"/>
        </w:rPr>
        <w:t>x</w:t>
      </w:r>
      <w:r w:rsidRPr="00DE2D82">
        <w:t xml:space="preserve">xx </w:t>
      </w:r>
      <w:r w:rsidR="00244CBF">
        <w:rPr>
          <w:rFonts w:hint="eastAsia"/>
        </w:rPr>
        <w:t>功能</w:t>
      </w:r>
      <w:bookmarkEnd w:id="18"/>
    </w:p>
    <w:p w14:paraId="68E3684A" w14:textId="0678B430" w:rsidR="00D21D3D" w:rsidRDefault="00244CBF" w:rsidP="008817C1">
      <w:pPr>
        <w:pStyle w:val="A4-Vinson"/>
      </w:pPr>
      <w:bookmarkStart w:id="19" w:name="_Toc143850593"/>
      <w:r>
        <w:rPr>
          <w:rFonts w:hint="eastAsia"/>
        </w:rPr>
        <w:t>功能描述</w:t>
      </w:r>
      <w:bookmarkEnd w:id="19"/>
    </w:p>
    <w:tbl>
      <w:tblPr>
        <w:tblW w:w="5000" w:type="pct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7510"/>
      </w:tblGrid>
      <w:tr w:rsidR="00244CBF" w14:paraId="6EC48A1C" w14:textId="77777777" w:rsidTr="00244CBF">
        <w:trPr>
          <w:trHeight w:val="45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13C10409" w14:textId="51D8FB26" w:rsidR="00244CBF" w:rsidRDefault="00133ABF" w:rsidP="00F3118B">
            <w:pPr>
              <w:keepNext/>
              <w:rPr>
                <w:sz w:val="18"/>
                <w:szCs w:val="18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功能编号</w:t>
            </w:r>
            <w:r>
              <w:rPr>
                <w:rFonts w:hint="eastAsia"/>
              </w:rPr>
              <w:t xml:space="preserve"> </w:t>
            </w:r>
            <w:r>
              <w:t>xxx</w:t>
            </w:r>
            <w:r>
              <w:rPr>
                <w:rFonts w:hint="eastAsia"/>
              </w:rPr>
              <w:t>功能</w:t>
            </w:r>
            <w:r>
              <w:t>]</w:t>
            </w:r>
          </w:p>
        </w:tc>
      </w:tr>
      <w:tr w:rsidR="00244CBF" w14:paraId="324C008C" w14:textId="77777777" w:rsidTr="00244CBF">
        <w:trPr>
          <w:trHeight w:val="454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4F340E6" w14:textId="77777777" w:rsidR="00244CBF" w:rsidRDefault="00244CBF" w:rsidP="00F3118B">
            <w:pPr>
              <w:keepNext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4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D5A40" w14:textId="77777777" w:rsidR="00244CBF" w:rsidRDefault="00244CBF" w:rsidP="00F3118B">
            <w:pPr>
              <w:rPr>
                <w:sz w:val="18"/>
                <w:szCs w:val="18"/>
              </w:rPr>
            </w:pPr>
          </w:p>
        </w:tc>
      </w:tr>
      <w:tr w:rsidR="00244CBF" w14:paraId="600EEDDF" w14:textId="77777777" w:rsidTr="00244CBF">
        <w:trPr>
          <w:trHeight w:val="454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8BDD6A7" w14:textId="77777777" w:rsidR="00244CBF" w:rsidRDefault="00244CBF" w:rsidP="00F3118B">
            <w:pPr>
              <w:keepNext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功能入口</w:t>
            </w:r>
          </w:p>
        </w:tc>
        <w:tc>
          <w:tcPr>
            <w:tcW w:w="4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07C58" w14:textId="77777777" w:rsidR="00244CBF" w:rsidRDefault="00244CBF" w:rsidP="00F311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XX -&gt; 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XX</w:t>
            </w:r>
          </w:p>
        </w:tc>
      </w:tr>
      <w:tr w:rsidR="00244CBF" w14:paraId="4F3C6491" w14:textId="77777777" w:rsidTr="00244CBF">
        <w:trPr>
          <w:trHeight w:val="454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7C85CCD" w14:textId="77777777" w:rsidR="00244CBF" w:rsidRDefault="00244CBF" w:rsidP="00F3118B">
            <w:pPr>
              <w:keepNext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主责部门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D07AE" w14:textId="77777777" w:rsidR="00244CBF" w:rsidRDefault="00244CBF" w:rsidP="00F3118B">
            <w:pPr>
              <w:rPr>
                <w:sz w:val="18"/>
                <w:szCs w:val="18"/>
              </w:rPr>
            </w:pPr>
          </w:p>
        </w:tc>
      </w:tr>
      <w:tr w:rsidR="00244CBF" w14:paraId="555B4722" w14:textId="77777777" w:rsidTr="00244CBF">
        <w:trPr>
          <w:trHeight w:val="454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AEAFE05" w14:textId="77777777" w:rsidR="00244CBF" w:rsidRDefault="00244CBF" w:rsidP="00F3118B">
            <w:pPr>
              <w:keepNext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参与部门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FDC83" w14:textId="77777777" w:rsidR="00244CBF" w:rsidRDefault="00244CBF" w:rsidP="00F3118B">
            <w:pPr>
              <w:rPr>
                <w:sz w:val="18"/>
                <w:szCs w:val="18"/>
              </w:rPr>
            </w:pPr>
          </w:p>
        </w:tc>
      </w:tr>
      <w:tr w:rsidR="00244CBF" w14:paraId="43F3295B" w14:textId="77777777" w:rsidTr="00244CBF">
        <w:trPr>
          <w:trHeight w:val="454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9C4D060" w14:textId="77777777" w:rsidR="00244CBF" w:rsidRDefault="00244CBF" w:rsidP="00F3118B">
            <w:pPr>
              <w:keepNext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4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AB15D" w14:textId="77777777" w:rsidR="00244CBF" w:rsidRDefault="00244CBF" w:rsidP="00F3118B">
            <w:pPr>
              <w:keepNext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244CBF" w14:paraId="6046694E" w14:textId="77777777" w:rsidTr="00244CBF">
        <w:trPr>
          <w:trHeight w:val="454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286698A" w14:textId="77777777" w:rsidR="00244CBF" w:rsidRDefault="00244CBF" w:rsidP="00F3118B">
            <w:pPr>
              <w:keepNext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4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BB909" w14:textId="77777777" w:rsidR="00244CBF" w:rsidRDefault="00244CBF" w:rsidP="00F3118B">
            <w:pPr>
              <w:rPr>
                <w:sz w:val="18"/>
                <w:szCs w:val="18"/>
              </w:rPr>
            </w:pPr>
          </w:p>
        </w:tc>
      </w:tr>
    </w:tbl>
    <w:p w14:paraId="293FE856" w14:textId="77777777" w:rsidR="00244CBF" w:rsidRPr="00244CBF" w:rsidRDefault="00244CBF" w:rsidP="00244CBF">
      <w:pPr>
        <w:pStyle w:val="A1-Vinson0"/>
        <w:ind w:firstLine="480"/>
      </w:pPr>
    </w:p>
    <w:p w14:paraId="7724C47C" w14:textId="4E12474D" w:rsidR="00D21D3D" w:rsidRPr="00DE2D82" w:rsidRDefault="00244CBF" w:rsidP="008817C1">
      <w:pPr>
        <w:pStyle w:val="A4-Vinson"/>
      </w:pPr>
      <w:bookmarkStart w:id="20" w:name="_Toc143850594"/>
      <w:r>
        <w:rPr>
          <w:rFonts w:hint="eastAsia"/>
        </w:rPr>
        <w:t>功能</w:t>
      </w:r>
      <w:r w:rsidR="00133ABF">
        <w:rPr>
          <w:rFonts w:hint="eastAsia"/>
        </w:rPr>
        <w:t>详细说明</w:t>
      </w:r>
      <w:bookmarkEnd w:id="20"/>
    </w:p>
    <w:p w14:paraId="0E401C0A" w14:textId="178B6CA6" w:rsidR="00D21D3D" w:rsidRDefault="00244CBF" w:rsidP="008817C1">
      <w:pPr>
        <w:pStyle w:val="A4-Vinson"/>
      </w:pPr>
      <w:bookmarkStart w:id="21" w:name="_Toc143850595"/>
      <w:r>
        <w:rPr>
          <w:rFonts w:hint="eastAsia"/>
        </w:rPr>
        <w:t>功能</w:t>
      </w:r>
      <w:r w:rsidR="00E300BF">
        <w:rPr>
          <w:rFonts w:hint="eastAsia"/>
        </w:rPr>
        <w:t>逻辑规则/</w:t>
      </w:r>
      <w:r>
        <w:rPr>
          <w:rFonts w:hint="eastAsia"/>
        </w:rPr>
        <w:t>流程</w:t>
      </w:r>
      <w:bookmarkEnd w:id="21"/>
    </w:p>
    <w:p w14:paraId="1A34D3E3" w14:textId="1F53881A" w:rsidR="00244CBF" w:rsidRPr="00244CBF" w:rsidRDefault="00244CBF" w:rsidP="00244CBF">
      <w:pPr>
        <w:pStyle w:val="A4-Vinson"/>
      </w:pPr>
      <w:bookmarkStart w:id="22" w:name="_Toc143850596"/>
      <w:r>
        <w:rPr>
          <w:rFonts w:hint="eastAsia"/>
        </w:rPr>
        <w:t>U</w:t>
      </w:r>
      <w:r>
        <w:t>I</w:t>
      </w:r>
      <w:r>
        <w:rPr>
          <w:rFonts w:hint="eastAsia"/>
        </w:rPr>
        <w:t>设计</w:t>
      </w:r>
      <w:bookmarkEnd w:id="22"/>
    </w:p>
    <w:p w14:paraId="576BC62B" w14:textId="43FB45B6" w:rsidR="005C2DC0" w:rsidRDefault="005C2DC0" w:rsidP="005C2DC0"/>
    <w:p w14:paraId="4F3D4B59" w14:textId="77777777" w:rsidR="00E86B78" w:rsidRPr="00E86B78" w:rsidRDefault="00E86B78" w:rsidP="00E86B78"/>
    <w:p w14:paraId="7D807E61" w14:textId="0E36AB52" w:rsidR="007A54AE" w:rsidRPr="00DE2D82" w:rsidRDefault="00244CBF" w:rsidP="00DE2D82">
      <w:pPr>
        <w:pStyle w:val="A1-Vinson"/>
      </w:pPr>
      <w:bookmarkStart w:id="23" w:name="_Toc143850597"/>
      <w:r>
        <w:rPr>
          <w:rFonts w:hint="eastAsia"/>
        </w:rPr>
        <w:lastRenderedPageBreak/>
        <w:t>数据需求</w:t>
      </w:r>
      <w:bookmarkEnd w:id="23"/>
    </w:p>
    <w:p w14:paraId="1932D091" w14:textId="571D34C5" w:rsidR="00DE2D82" w:rsidRDefault="00244CBF" w:rsidP="00DE2D82">
      <w:pPr>
        <w:pStyle w:val="A2-Vinson"/>
      </w:pPr>
      <w:bookmarkStart w:id="24" w:name="_Toc143850598"/>
      <w:r>
        <w:rPr>
          <w:rFonts w:hint="eastAsia"/>
        </w:rPr>
        <w:t>X</w:t>
      </w:r>
      <w:r>
        <w:t>XX</w:t>
      </w:r>
      <w:r>
        <w:rPr>
          <w:rFonts w:hint="eastAsia"/>
        </w:rPr>
        <w:t>模块</w:t>
      </w:r>
      <w:bookmarkEnd w:id="24"/>
    </w:p>
    <w:p w14:paraId="062C92DC" w14:textId="10F09EFB" w:rsidR="00244CBF" w:rsidRDefault="00244CBF" w:rsidP="00244CBF">
      <w:pPr>
        <w:pStyle w:val="A3-Vinson"/>
      </w:pPr>
      <w:bookmarkStart w:id="25" w:name="_Toc143850599"/>
      <w:r>
        <w:rPr>
          <w:rFonts w:hint="eastAsia"/>
        </w:rPr>
        <w:t>X</w:t>
      </w:r>
      <w:r>
        <w:t>XX</w:t>
      </w:r>
      <w:r>
        <w:rPr>
          <w:rFonts w:hint="eastAsia"/>
        </w:rPr>
        <w:t>业务表单</w:t>
      </w:r>
      <w:bookmarkEnd w:id="25"/>
    </w:p>
    <w:tbl>
      <w:tblPr>
        <w:tblStyle w:val="af1"/>
        <w:tblW w:w="9350" w:type="dxa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3756"/>
        <w:gridCol w:w="2338"/>
      </w:tblGrid>
      <w:tr w:rsidR="00244CBF" w14:paraId="6654B99F" w14:textId="77777777" w:rsidTr="00F3118B">
        <w:tc>
          <w:tcPr>
            <w:tcW w:w="846" w:type="dxa"/>
          </w:tcPr>
          <w:p w14:paraId="4CD2C186" w14:textId="77777777" w:rsidR="00244CBF" w:rsidRDefault="00244CBF" w:rsidP="00F3118B">
            <w:proofErr w:type="spellStart"/>
            <w:r>
              <w:rPr>
                <w:rFonts w:hint="eastAsia"/>
              </w:rPr>
              <w:t>序号</w:t>
            </w:r>
            <w:proofErr w:type="spellEnd"/>
          </w:p>
        </w:tc>
        <w:tc>
          <w:tcPr>
            <w:tcW w:w="2410" w:type="dxa"/>
          </w:tcPr>
          <w:p w14:paraId="4C5721D9" w14:textId="77777777" w:rsidR="00244CBF" w:rsidRDefault="00244CBF" w:rsidP="00F3118B">
            <w:proofErr w:type="spellStart"/>
            <w:r>
              <w:rPr>
                <w:rFonts w:hint="eastAsia"/>
              </w:rPr>
              <w:t>名称</w:t>
            </w:r>
            <w:proofErr w:type="spellEnd"/>
          </w:p>
        </w:tc>
        <w:tc>
          <w:tcPr>
            <w:tcW w:w="3756" w:type="dxa"/>
          </w:tcPr>
          <w:p w14:paraId="45BA5873" w14:textId="77777777" w:rsidR="00244CBF" w:rsidRDefault="00244CBF" w:rsidP="00F3118B">
            <w:proofErr w:type="spellStart"/>
            <w:r>
              <w:rPr>
                <w:rFonts w:hint="eastAsia"/>
              </w:rPr>
              <w:t>描述</w:t>
            </w:r>
            <w:proofErr w:type="spellEnd"/>
          </w:p>
        </w:tc>
        <w:tc>
          <w:tcPr>
            <w:tcW w:w="2338" w:type="dxa"/>
          </w:tcPr>
          <w:p w14:paraId="18E00CB8" w14:textId="77777777" w:rsidR="00244CBF" w:rsidRDefault="00244CBF" w:rsidP="00F3118B">
            <w:proofErr w:type="spellStart"/>
            <w:r>
              <w:rPr>
                <w:rFonts w:hint="eastAsia"/>
              </w:rPr>
              <w:t>备注</w:t>
            </w:r>
            <w:proofErr w:type="spellEnd"/>
          </w:p>
        </w:tc>
      </w:tr>
      <w:tr w:rsidR="00244CBF" w14:paraId="5AE1BAD2" w14:textId="77777777" w:rsidTr="00F3118B">
        <w:tc>
          <w:tcPr>
            <w:tcW w:w="846" w:type="dxa"/>
          </w:tcPr>
          <w:p w14:paraId="5B61ED3D" w14:textId="77777777" w:rsidR="00244CBF" w:rsidRDefault="00244CBF" w:rsidP="00F3118B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56D72D40" w14:textId="77777777" w:rsidR="00244CBF" w:rsidRDefault="00244CBF" w:rsidP="00F3118B">
            <w:proofErr w:type="spellStart"/>
            <w:r>
              <w:rPr>
                <w:rFonts w:hint="eastAsia"/>
              </w:rPr>
              <w:t>文件</w:t>
            </w:r>
            <w:proofErr w:type="spellEnd"/>
          </w:p>
        </w:tc>
        <w:tc>
          <w:tcPr>
            <w:tcW w:w="3756" w:type="dxa"/>
          </w:tcPr>
          <w:p w14:paraId="17EFE644" w14:textId="77777777" w:rsidR="00244CBF" w:rsidRDefault="00244CBF" w:rsidP="00F3118B">
            <w:proofErr w:type="spellStart"/>
            <w:r>
              <w:rPr>
                <w:rFonts w:hint="eastAsia"/>
              </w:rPr>
              <w:t>上传的附件</w:t>
            </w:r>
            <w:proofErr w:type="spellEnd"/>
          </w:p>
        </w:tc>
        <w:tc>
          <w:tcPr>
            <w:tcW w:w="2338" w:type="dxa"/>
          </w:tcPr>
          <w:p w14:paraId="69617566" w14:textId="77777777" w:rsidR="00244CBF" w:rsidRDefault="00244CBF" w:rsidP="00F3118B"/>
        </w:tc>
      </w:tr>
      <w:tr w:rsidR="00244CBF" w14:paraId="497ED561" w14:textId="77777777" w:rsidTr="00F3118B">
        <w:tc>
          <w:tcPr>
            <w:tcW w:w="846" w:type="dxa"/>
          </w:tcPr>
          <w:p w14:paraId="20C8F24B" w14:textId="77777777" w:rsidR="00244CBF" w:rsidRDefault="00244CBF" w:rsidP="00F3118B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5803DF37" w14:textId="77777777" w:rsidR="00244CBF" w:rsidRDefault="00244CBF" w:rsidP="00F3118B">
            <w:proofErr w:type="spellStart"/>
            <w:r>
              <w:rPr>
                <w:rFonts w:hint="eastAsia"/>
              </w:rPr>
              <w:t>申请号</w:t>
            </w:r>
            <w:proofErr w:type="spellEnd"/>
          </w:p>
        </w:tc>
        <w:tc>
          <w:tcPr>
            <w:tcW w:w="3756" w:type="dxa"/>
          </w:tcPr>
          <w:p w14:paraId="2797351F" w14:textId="77777777" w:rsidR="00244CBF" w:rsidRDefault="00244CBF" w:rsidP="00F3118B">
            <w:proofErr w:type="spellStart"/>
            <w:r>
              <w:rPr>
                <w:rFonts w:hint="eastAsia"/>
              </w:rPr>
              <w:t>唯一，可传空</w:t>
            </w:r>
            <w:proofErr w:type="spellEnd"/>
          </w:p>
        </w:tc>
        <w:tc>
          <w:tcPr>
            <w:tcW w:w="2338" w:type="dxa"/>
          </w:tcPr>
          <w:p w14:paraId="6EDDAE91" w14:textId="77777777" w:rsidR="00244CBF" w:rsidRDefault="00244CBF" w:rsidP="00F3118B"/>
        </w:tc>
      </w:tr>
      <w:tr w:rsidR="00244CBF" w14:paraId="301A46A5" w14:textId="77777777" w:rsidTr="00F3118B">
        <w:tc>
          <w:tcPr>
            <w:tcW w:w="846" w:type="dxa"/>
          </w:tcPr>
          <w:p w14:paraId="21CCC8E0" w14:textId="77777777" w:rsidR="00244CBF" w:rsidRDefault="00244CBF" w:rsidP="00F3118B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4842FCA9" w14:textId="77777777" w:rsidR="00244CBF" w:rsidRDefault="00244CBF" w:rsidP="00F3118B">
            <w:proofErr w:type="spellStart"/>
            <w:r>
              <w:rPr>
                <w:rFonts w:hint="eastAsia"/>
              </w:rPr>
              <w:t>使用短链接</w:t>
            </w:r>
            <w:proofErr w:type="spellEnd"/>
          </w:p>
        </w:tc>
        <w:tc>
          <w:tcPr>
            <w:tcW w:w="3756" w:type="dxa"/>
          </w:tcPr>
          <w:p w14:paraId="4CE3BD94" w14:textId="77777777" w:rsidR="00244CBF" w:rsidRDefault="00244CBF" w:rsidP="00F3118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二维码是否使用短链接</w:t>
            </w:r>
          </w:p>
        </w:tc>
        <w:tc>
          <w:tcPr>
            <w:tcW w:w="2338" w:type="dxa"/>
          </w:tcPr>
          <w:p w14:paraId="57ECBCF7" w14:textId="77777777" w:rsidR="00244CBF" w:rsidRDefault="00244CBF" w:rsidP="00F3118B">
            <w:pPr>
              <w:rPr>
                <w:lang w:eastAsia="zh-CN"/>
              </w:rPr>
            </w:pPr>
          </w:p>
        </w:tc>
      </w:tr>
      <w:tr w:rsidR="00244CBF" w14:paraId="189E5AA2" w14:textId="77777777" w:rsidTr="00F3118B">
        <w:tc>
          <w:tcPr>
            <w:tcW w:w="846" w:type="dxa"/>
          </w:tcPr>
          <w:p w14:paraId="7B14E587" w14:textId="77777777" w:rsidR="00244CBF" w:rsidRDefault="00244CBF" w:rsidP="00F3118B">
            <w:pPr>
              <w:rPr>
                <w:lang w:eastAsia="zh-CN"/>
              </w:rPr>
            </w:pPr>
          </w:p>
        </w:tc>
        <w:tc>
          <w:tcPr>
            <w:tcW w:w="2410" w:type="dxa"/>
          </w:tcPr>
          <w:p w14:paraId="6BB67815" w14:textId="77777777" w:rsidR="00244CBF" w:rsidRDefault="00244CBF" w:rsidP="00F3118B">
            <w:pPr>
              <w:rPr>
                <w:lang w:eastAsia="zh-CN"/>
              </w:rPr>
            </w:pPr>
          </w:p>
        </w:tc>
        <w:tc>
          <w:tcPr>
            <w:tcW w:w="3756" w:type="dxa"/>
          </w:tcPr>
          <w:p w14:paraId="5229AA33" w14:textId="77777777" w:rsidR="00244CBF" w:rsidRDefault="00244CBF" w:rsidP="00F3118B">
            <w:pPr>
              <w:rPr>
                <w:lang w:eastAsia="zh-CN"/>
              </w:rPr>
            </w:pPr>
          </w:p>
        </w:tc>
        <w:tc>
          <w:tcPr>
            <w:tcW w:w="2338" w:type="dxa"/>
          </w:tcPr>
          <w:p w14:paraId="23734803" w14:textId="77777777" w:rsidR="00244CBF" w:rsidRDefault="00244CBF" w:rsidP="00F3118B">
            <w:pPr>
              <w:rPr>
                <w:lang w:eastAsia="zh-CN"/>
              </w:rPr>
            </w:pPr>
          </w:p>
        </w:tc>
      </w:tr>
    </w:tbl>
    <w:p w14:paraId="6BB19A06" w14:textId="4A1F2DB6" w:rsidR="00F623A7" w:rsidRDefault="00F623A7" w:rsidP="00F623A7">
      <w:pPr>
        <w:pStyle w:val="A1-Vinson"/>
        <w:numPr>
          <w:ilvl w:val="0"/>
          <w:numId w:val="0"/>
        </w:numPr>
      </w:pPr>
      <w:bookmarkStart w:id="26" w:name="_Toc143850600"/>
      <w:r>
        <w:rPr>
          <w:rFonts w:hint="eastAsia"/>
        </w:rPr>
        <w:lastRenderedPageBreak/>
        <w:t>附录：需求确认</w:t>
      </w:r>
      <w:bookmarkEnd w:id="2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3A7" w14:paraId="3ABD61A8" w14:textId="77777777" w:rsidTr="00111D4C">
        <w:trPr>
          <w:trHeight w:val="3311"/>
        </w:trPr>
        <w:tc>
          <w:tcPr>
            <w:tcW w:w="9350" w:type="dxa"/>
          </w:tcPr>
          <w:p w14:paraId="6E472BFD" w14:textId="77777777" w:rsidR="00F623A7" w:rsidRPr="00F623A7" w:rsidRDefault="00F623A7" w:rsidP="00111D4C">
            <w:pPr>
              <w:pStyle w:val="A1-Vinson0"/>
              <w:spacing w:line="480" w:lineRule="auto"/>
              <w:ind w:firstLineChars="0" w:firstLine="0"/>
              <w:rPr>
                <w:b/>
                <w:bCs/>
                <w:lang w:eastAsia="zh-CN"/>
              </w:rPr>
            </w:pPr>
            <w:r w:rsidRPr="00F623A7">
              <w:rPr>
                <w:rFonts w:hint="eastAsia"/>
                <w:b/>
                <w:bCs/>
                <w:lang w:eastAsia="zh-CN"/>
              </w:rPr>
              <w:t>开发方意见：</w:t>
            </w:r>
          </w:p>
          <w:p w14:paraId="3B6F7FBF" w14:textId="77777777" w:rsidR="00F623A7" w:rsidRDefault="00F623A7" w:rsidP="00111D4C">
            <w:pPr>
              <w:pStyle w:val="A1-Vinson0"/>
              <w:spacing w:line="480" w:lineRule="auto"/>
              <w:ind w:firstLineChars="0" w:firstLine="0"/>
              <w:rPr>
                <w:lang w:eastAsia="zh-CN"/>
              </w:rPr>
            </w:pPr>
          </w:p>
          <w:p w14:paraId="3F849F86" w14:textId="77777777" w:rsidR="00F623A7" w:rsidRDefault="00F623A7" w:rsidP="00111D4C">
            <w:pPr>
              <w:pStyle w:val="A1-Vinson0"/>
              <w:spacing w:line="480" w:lineRule="auto"/>
              <w:ind w:firstLineChars="0" w:firstLine="0"/>
              <w:rPr>
                <w:lang w:eastAsia="zh-CN"/>
              </w:rPr>
            </w:pPr>
          </w:p>
          <w:p w14:paraId="5DE8A90D" w14:textId="77777777" w:rsidR="00F623A7" w:rsidRPr="00F623A7" w:rsidRDefault="00F623A7" w:rsidP="00111D4C">
            <w:pPr>
              <w:pStyle w:val="A1-Vinson0"/>
              <w:spacing w:line="480" w:lineRule="auto"/>
              <w:ind w:firstLineChars="0" w:firstLine="0"/>
              <w:rPr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                                     </w:t>
            </w:r>
            <w:r w:rsidRPr="00F623A7">
              <w:rPr>
                <w:rFonts w:hint="eastAsia"/>
                <w:b/>
                <w:bCs/>
                <w:lang w:eastAsia="zh-CN"/>
              </w:rPr>
              <w:t>项目经理签字：</w:t>
            </w:r>
          </w:p>
          <w:p w14:paraId="41AA3B9A" w14:textId="77777777" w:rsidR="00F623A7" w:rsidRDefault="00F623A7" w:rsidP="00111D4C">
            <w:pPr>
              <w:pStyle w:val="A1-Vinson0"/>
              <w:spacing w:line="480" w:lineRule="auto"/>
              <w:ind w:firstLineChars="0" w:firstLine="0"/>
              <w:rPr>
                <w:lang w:eastAsia="zh-CN"/>
              </w:rPr>
            </w:pPr>
            <w:r w:rsidRPr="00F623A7">
              <w:rPr>
                <w:rFonts w:hint="eastAsia"/>
                <w:b/>
                <w:bCs/>
                <w:lang w:eastAsia="zh-CN"/>
              </w:rPr>
              <w:t xml:space="preserve"> </w:t>
            </w:r>
            <w:r w:rsidRPr="00F623A7">
              <w:rPr>
                <w:b/>
                <w:bCs/>
                <w:lang w:eastAsia="zh-CN"/>
              </w:rPr>
              <w:t xml:space="preserve">                                                      </w:t>
            </w:r>
            <w:r w:rsidRPr="00F623A7">
              <w:rPr>
                <w:rFonts w:hint="eastAsia"/>
                <w:b/>
                <w:bCs/>
                <w:lang w:eastAsia="zh-CN"/>
              </w:rPr>
              <w:t>日期：</w:t>
            </w:r>
          </w:p>
        </w:tc>
      </w:tr>
      <w:tr w:rsidR="00F623A7" w14:paraId="646631EA" w14:textId="77777777" w:rsidTr="00111D4C">
        <w:trPr>
          <w:trHeight w:val="3311"/>
        </w:trPr>
        <w:tc>
          <w:tcPr>
            <w:tcW w:w="9350" w:type="dxa"/>
          </w:tcPr>
          <w:p w14:paraId="0E58344A" w14:textId="7BC3A159" w:rsidR="00F623A7" w:rsidRPr="00F623A7" w:rsidRDefault="00F623A7" w:rsidP="00111D4C">
            <w:pPr>
              <w:pStyle w:val="A1-Vinson0"/>
              <w:spacing w:line="480" w:lineRule="auto"/>
              <w:ind w:firstLineChars="0" w:firstLine="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客户业务方意见</w:t>
            </w:r>
            <w:r>
              <w:rPr>
                <w:rFonts w:hint="eastAsia"/>
                <w:b/>
                <w:bCs/>
                <w:lang w:eastAsia="zh-CN"/>
              </w:rPr>
              <w:t>(</w:t>
            </w:r>
            <w:r>
              <w:rPr>
                <w:rFonts w:hint="eastAsia"/>
                <w:b/>
                <w:bCs/>
                <w:lang w:eastAsia="zh-CN"/>
              </w:rPr>
              <w:t>可裁剪</w:t>
            </w:r>
            <w:r>
              <w:rPr>
                <w:b/>
                <w:bCs/>
                <w:lang w:eastAsia="zh-CN"/>
              </w:rPr>
              <w:t>)</w:t>
            </w:r>
            <w:r w:rsidRPr="00F623A7">
              <w:rPr>
                <w:rFonts w:hint="eastAsia"/>
                <w:b/>
                <w:bCs/>
                <w:lang w:eastAsia="zh-CN"/>
              </w:rPr>
              <w:t>：</w:t>
            </w:r>
          </w:p>
          <w:p w14:paraId="68DAAE95" w14:textId="77777777" w:rsidR="00F623A7" w:rsidRPr="00F623A7" w:rsidRDefault="00F623A7" w:rsidP="00111D4C">
            <w:pPr>
              <w:pStyle w:val="A1-Vinson0"/>
              <w:spacing w:line="480" w:lineRule="auto"/>
              <w:ind w:firstLineChars="0" w:firstLine="0"/>
              <w:rPr>
                <w:lang w:eastAsia="zh-CN"/>
              </w:rPr>
            </w:pPr>
          </w:p>
          <w:p w14:paraId="286870B5" w14:textId="77777777" w:rsidR="00F623A7" w:rsidRDefault="00F623A7" w:rsidP="00111D4C">
            <w:pPr>
              <w:pStyle w:val="A1-Vinson0"/>
              <w:spacing w:line="480" w:lineRule="auto"/>
              <w:ind w:firstLineChars="0" w:firstLine="0"/>
              <w:rPr>
                <w:lang w:eastAsia="zh-CN"/>
              </w:rPr>
            </w:pPr>
          </w:p>
          <w:p w14:paraId="49B89CC8" w14:textId="0AFE95D2" w:rsidR="00F623A7" w:rsidRPr="00F623A7" w:rsidRDefault="00F623A7" w:rsidP="00111D4C">
            <w:pPr>
              <w:pStyle w:val="A1-Vinson0"/>
              <w:spacing w:line="480" w:lineRule="auto"/>
              <w:ind w:firstLineChars="0" w:firstLine="0"/>
              <w:rPr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                                     </w:t>
            </w:r>
            <w:r w:rsidRPr="00F623A7">
              <w:rPr>
                <w:rFonts w:hint="eastAsia"/>
                <w:b/>
                <w:bCs/>
                <w:lang w:eastAsia="zh-CN"/>
              </w:rPr>
              <w:t>用户代表签字：</w:t>
            </w:r>
          </w:p>
          <w:p w14:paraId="4A637401" w14:textId="77777777" w:rsidR="00F623A7" w:rsidRDefault="00F623A7" w:rsidP="00111D4C">
            <w:pPr>
              <w:pStyle w:val="A1-Vinson0"/>
              <w:spacing w:line="480" w:lineRule="auto"/>
              <w:ind w:firstLineChars="0" w:firstLine="0"/>
              <w:rPr>
                <w:lang w:eastAsia="zh-CN"/>
              </w:rPr>
            </w:pPr>
            <w:r w:rsidRPr="00F623A7">
              <w:rPr>
                <w:rFonts w:hint="eastAsia"/>
                <w:b/>
                <w:bCs/>
                <w:lang w:eastAsia="zh-CN"/>
              </w:rPr>
              <w:t xml:space="preserve"> </w:t>
            </w:r>
            <w:r w:rsidRPr="00F623A7">
              <w:rPr>
                <w:b/>
                <w:bCs/>
                <w:lang w:eastAsia="zh-CN"/>
              </w:rPr>
              <w:t xml:space="preserve">                                                      </w:t>
            </w:r>
            <w:r w:rsidRPr="00F623A7">
              <w:rPr>
                <w:rFonts w:hint="eastAsia"/>
                <w:b/>
                <w:bCs/>
                <w:lang w:eastAsia="zh-CN"/>
              </w:rPr>
              <w:t>日期：</w:t>
            </w:r>
          </w:p>
        </w:tc>
      </w:tr>
      <w:tr w:rsidR="00F623A7" w14:paraId="205697A2" w14:textId="77777777" w:rsidTr="00111D4C">
        <w:trPr>
          <w:trHeight w:val="3311"/>
        </w:trPr>
        <w:tc>
          <w:tcPr>
            <w:tcW w:w="9350" w:type="dxa"/>
          </w:tcPr>
          <w:p w14:paraId="3F95B8E5" w14:textId="410E16D9" w:rsidR="00F623A7" w:rsidRPr="00F623A7" w:rsidRDefault="00F623A7" w:rsidP="00111D4C">
            <w:pPr>
              <w:pStyle w:val="A1-Vinson0"/>
              <w:spacing w:line="480" w:lineRule="auto"/>
              <w:ind w:firstLineChars="0" w:firstLine="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客户技术方</w:t>
            </w:r>
            <w:r w:rsidRPr="00F623A7">
              <w:rPr>
                <w:rFonts w:hint="eastAsia"/>
                <w:b/>
                <w:bCs/>
                <w:lang w:eastAsia="zh-CN"/>
              </w:rPr>
              <w:t>意见：</w:t>
            </w:r>
          </w:p>
          <w:p w14:paraId="6DE30FB1" w14:textId="77777777" w:rsidR="00F623A7" w:rsidRDefault="00F623A7" w:rsidP="00111D4C">
            <w:pPr>
              <w:pStyle w:val="A1-Vinson0"/>
              <w:spacing w:line="480" w:lineRule="auto"/>
              <w:ind w:firstLineChars="0" w:firstLine="0"/>
              <w:rPr>
                <w:lang w:eastAsia="zh-CN"/>
              </w:rPr>
            </w:pPr>
          </w:p>
          <w:p w14:paraId="3ADDE5B9" w14:textId="77777777" w:rsidR="00F623A7" w:rsidRDefault="00F623A7" w:rsidP="00111D4C">
            <w:pPr>
              <w:pStyle w:val="A1-Vinson0"/>
              <w:spacing w:line="480" w:lineRule="auto"/>
              <w:ind w:firstLineChars="0" w:firstLine="0"/>
              <w:rPr>
                <w:lang w:eastAsia="zh-CN"/>
              </w:rPr>
            </w:pPr>
          </w:p>
          <w:p w14:paraId="6DC2BDC0" w14:textId="2ED9F667" w:rsidR="00F623A7" w:rsidRPr="00F623A7" w:rsidRDefault="00F623A7" w:rsidP="00111D4C">
            <w:pPr>
              <w:pStyle w:val="A1-Vinson0"/>
              <w:spacing w:line="480" w:lineRule="auto"/>
              <w:ind w:firstLineChars="0" w:firstLine="0"/>
              <w:rPr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                                     </w:t>
            </w:r>
            <w:r w:rsidRPr="00F623A7">
              <w:rPr>
                <w:rFonts w:hint="eastAsia"/>
                <w:b/>
                <w:bCs/>
                <w:lang w:eastAsia="zh-CN"/>
              </w:rPr>
              <w:t>用户代表签字：</w:t>
            </w:r>
          </w:p>
          <w:p w14:paraId="62F65CE5" w14:textId="77777777" w:rsidR="00F623A7" w:rsidRDefault="00F623A7" w:rsidP="00111D4C">
            <w:pPr>
              <w:pStyle w:val="A1-Vinson0"/>
              <w:spacing w:line="480" w:lineRule="auto"/>
              <w:ind w:firstLineChars="0" w:firstLine="0"/>
              <w:rPr>
                <w:lang w:eastAsia="zh-CN"/>
              </w:rPr>
            </w:pPr>
            <w:r w:rsidRPr="00F623A7">
              <w:rPr>
                <w:rFonts w:hint="eastAsia"/>
                <w:b/>
                <w:bCs/>
                <w:lang w:eastAsia="zh-CN"/>
              </w:rPr>
              <w:t xml:space="preserve"> </w:t>
            </w:r>
            <w:r w:rsidRPr="00F623A7">
              <w:rPr>
                <w:b/>
                <w:bCs/>
                <w:lang w:eastAsia="zh-CN"/>
              </w:rPr>
              <w:t xml:space="preserve">                                                      </w:t>
            </w:r>
            <w:r w:rsidRPr="00F623A7">
              <w:rPr>
                <w:rFonts w:hint="eastAsia"/>
                <w:b/>
                <w:bCs/>
                <w:lang w:eastAsia="zh-CN"/>
              </w:rPr>
              <w:t>日期：</w:t>
            </w:r>
          </w:p>
        </w:tc>
      </w:tr>
      <w:tr w:rsidR="00F623A7" w14:paraId="46D534A2" w14:textId="77777777" w:rsidTr="00F623A7">
        <w:trPr>
          <w:trHeight w:val="3311"/>
        </w:trPr>
        <w:tc>
          <w:tcPr>
            <w:tcW w:w="9350" w:type="dxa"/>
          </w:tcPr>
          <w:p w14:paraId="70DA9C1F" w14:textId="033D0281" w:rsidR="00F623A7" w:rsidRPr="00F623A7" w:rsidRDefault="00F623A7" w:rsidP="00F623A7">
            <w:pPr>
              <w:pStyle w:val="A1-Vinson0"/>
              <w:spacing w:line="480" w:lineRule="auto"/>
              <w:ind w:firstLineChars="0" w:firstLine="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lastRenderedPageBreak/>
              <w:t>监理方</w:t>
            </w:r>
            <w:r w:rsidRPr="00F623A7">
              <w:rPr>
                <w:rFonts w:hint="eastAsia"/>
                <w:b/>
                <w:bCs/>
                <w:lang w:eastAsia="zh-CN"/>
              </w:rPr>
              <w:t>意见</w:t>
            </w:r>
            <w:r>
              <w:rPr>
                <w:rFonts w:hint="eastAsia"/>
                <w:b/>
                <w:bCs/>
                <w:lang w:eastAsia="zh-CN"/>
              </w:rPr>
              <w:t>(</w:t>
            </w:r>
            <w:r>
              <w:rPr>
                <w:rFonts w:hint="eastAsia"/>
                <w:b/>
                <w:bCs/>
                <w:lang w:eastAsia="zh-CN"/>
              </w:rPr>
              <w:t>可裁剪</w:t>
            </w:r>
            <w:r>
              <w:rPr>
                <w:b/>
                <w:bCs/>
                <w:lang w:eastAsia="zh-CN"/>
              </w:rPr>
              <w:t>)</w:t>
            </w:r>
            <w:r w:rsidRPr="00F623A7">
              <w:rPr>
                <w:rFonts w:hint="eastAsia"/>
                <w:b/>
                <w:bCs/>
                <w:lang w:eastAsia="zh-CN"/>
              </w:rPr>
              <w:t>：</w:t>
            </w:r>
          </w:p>
          <w:p w14:paraId="3F72DF0E" w14:textId="77777777" w:rsidR="00F623A7" w:rsidRDefault="00F623A7" w:rsidP="00F623A7">
            <w:pPr>
              <w:pStyle w:val="A1-Vinson0"/>
              <w:spacing w:line="480" w:lineRule="auto"/>
              <w:ind w:firstLineChars="0" w:firstLine="0"/>
              <w:rPr>
                <w:lang w:eastAsia="zh-CN"/>
              </w:rPr>
            </w:pPr>
          </w:p>
          <w:p w14:paraId="2AAE7C21" w14:textId="77777777" w:rsidR="00F623A7" w:rsidRDefault="00F623A7" w:rsidP="00F623A7">
            <w:pPr>
              <w:pStyle w:val="A1-Vinson0"/>
              <w:spacing w:line="480" w:lineRule="auto"/>
              <w:ind w:firstLineChars="0" w:firstLine="0"/>
              <w:rPr>
                <w:lang w:eastAsia="zh-CN"/>
              </w:rPr>
            </w:pPr>
          </w:p>
          <w:p w14:paraId="6C81BAFF" w14:textId="394B509D" w:rsidR="00F623A7" w:rsidRPr="00F623A7" w:rsidRDefault="00F623A7" w:rsidP="00F623A7">
            <w:pPr>
              <w:pStyle w:val="A1-Vinson0"/>
              <w:spacing w:line="480" w:lineRule="auto"/>
              <w:ind w:firstLineChars="0" w:firstLine="0"/>
              <w:rPr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                                       </w:t>
            </w:r>
            <w:r>
              <w:rPr>
                <w:rFonts w:hint="eastAsia"/>
                <w:b/>
                <w:bCs/>
                <w:lang w:eastAsia="zh-CN"/>
              </w:rPr>
              <w:t>监理</w:t>
            </w:r>
            <w:r w:rsidRPr="00F623A7">
              <w:rPr>
                <w:rFonts w:hint="eastAsia"/>
                <w:b/>
                <w:bCs/>
                <w:lang w:eastAsia="zh-CN"/>
              </w:rPr>
              <w:t>代表签字：</w:t>
            </w:r>
          </w:p>
          <w:p w14:paraId="277822A1" w14:textId="4BD78BCF" w:rsidR="00F623A7" w:rsidRDefault="00F623A7" w:rsidP="00F623A7">
            <w:pPr>
              <w:pStyle w:val="A1-Vinson0"/>
              <w:spacing w:line="480" w:lineRule="auto"/>
              <w:ind w:firstLineChars="0" w:firstLine="0"/>
              <w:rPr>
                <w:lang w:eastAsia="zh-CN"/>
              </w:rPr>
            </w:pPr>
            <w:r w:rsidRPr="00F623A7">
              <w:rPr>
                <w:rFonts w:hint="eastAsia"/>
                <w:b/>
                <w:bCs/>
                <w:lang w:eastAsia="zh-CN"/>
              </w:rPr>
              <w:t xml:space="preserve"> </w:t>
            </w:r>
            <w:r w:rsidRPr="00F623A7">
              <w:rPr>
                <w:b/>
                <w:bCs/>
                <w:lang w:eastAsia="zh-CN"/>
              </w:rPr>
              <w:t xml:space="preserve">                                                      </w:t>
            </w:r>
            <w:r w:rsidRPr="00F623A7">
              <w:rPr>
                <w:rFonts w:hint="eastAsia"/>
                <w:b/>
                <w:bCs/>
                <w:lang w:eastAsia="zh-CN"/>
              </w:rPr>
              <w:t>日期：</w:t>
            </w:r>
          </w:p>
        </w:tc>
      </w:tr>
    </w:tbl>
    <w:p w14:paraId="29297656" w14:textId="77777777" w:rsidR="00F623A7" w:rsidRPr="00F623A7" w:rsidRDefault="00F623A7" w:rsidP="00F623A7">
      <w:pPr>
        <w:pStyle w:val="A1-Vinson0"/>
        <w:ind w:firstLine="480"/>
      </w:pPr>
    </w:p>
    <w:sectPr w:rsidR="00F623A7" w:rsidRPr="00F623A7" w:rsidSect="007B15F7">
      <w:headerReference w:type="even" r:id="rId18"/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45CEA" w14:textId="77777777" w:rsidR="006C44C8" w:rsidRDefault="006C44C8">
      <w:pPr>
        <w:ind w:firstLine="480"/>
      </w:pPr>
      <w:r>
        <w:separator/>
      </w:r>
    </w:p>
  </w:endnote>
  <w:endnote w:type="continuationSeparator" w:id="0">
    <w:p w14:paraId="0E83163F" w14:textId="77777777" w:rsidR="006C44C8" w:rsidRDefault="006C44C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Arial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EFFC" w14:textId="77777777" w:rsidR="005A0B9A" w:rsidRDefault="005A0B9A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4C50" w14:textId="77777777" w:rsidR="005A0B9A" w:rsidRDefault="005A0B9A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09284" w14:textId="77777777" w:rsidR="005A0B9A" w:rsidRDefault="005A0B9A">
    <w:pPr>
      <w:pStyle w:val="aa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D089" w14:textId="77777777" w:rsidR="005A0B9A" w:rsidRPr="00237477" w:rsidRDefault="005A0B9A" w:rsidP="00237477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938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89"/>
      <w:gridCol w:w="5199"/>
    </w:tblGrid>
    <w:tr w:rsidR="005A0B9A" w14:paraId="6A9C6F03" w14:textId="77777777" w:rsidTr="005A0B9A">
      <w:trPr>
        <w:trHeight w:val="349"/>
      </w:trPr>
      <w:tc>
        <w:tcPr>
          <w:tcW w:w="4189" w:type="dxa"/>
          <w:vAlign w:val="center"/>
        </w:tcPr>
        <w:p w14:paraId="14E2E6B6" w14:textId="77777777" w:rsidR="005A0B9A" w:rsidRDefault="005A0B9A" w:rsidP="007B15F7">
          <w:pPr>
            <w:pStyle w:val="aa"/>
            <w:tabs>
              <w:tab w:val="clear" w:pos="4153"/>
              <w:tab w:val="left" w:pos="3990"/>
              <w:tab w:val="right" w:pos="9360"/>
            </w:tabs>
            <w:jc w:val="both"/>
            <w:rPr>
              <w:rFonts w:ascii="Arial" w:eastAsia="Times New Roman" w:hAnsi="Arial"/>
              <w:lang w:val="en-GB"/>
            </w:rPr>
          </w:pPr>
          <w:r>
            <w:rPr>
              <w:rFonts w:ascii="Arial" w:eastAsia="Times New Roman" w:hAnsi="Arial"/>
              <w:lang w:val="en-GB"/>
            </w:rPr>
            <w:t xml:space="preserve">V 1.0.0 </w:t>
          </w:r>
        </w:p>
      </w:tc>
      <w:tc>
        <w:tcPr>
          <w:tcW w:w="5199" w:type="dxa"/>
          <w:vAlign w:val="center"/>
        </w:tcPr>
        <w:p w14:paraId="5FB98126" w14:textId="77777777" w:rsidR="005A0B9A" w:rsidRPr="00C42B35" w:rsidRDefault="005A0B9A" w:rsidP="007B15F7">
          <w:pPr>
            <w:pStyle w:val="aa"/>
            <w:tabs>
              <w:tab w:val="clear" w:pos="4153"/>
              <w:tab w:val="left" w:pos="3990"/>
              <w:tab w:val="right" w:pos="9360"/>
            </w:tabs>
            <w:jc w:val="right"/>
            <w:rPr>
              <w:rFonts w:ascii="Arial" w:eastAsia="Times New Roman" w:hAnsi="Arial"/>
              <w:bCs/>
              <w:lang w:val="en-GB"/>
            </w:rPr>
          </w:pPr>
          <w:r w:rsidRPr="00C42B35">
            <w:rPr>
              <w:rFonts w:ascii="微软雅黑" w:eastAsia="微软雅黑" w:hAnsi="微软雅黑" w:cs="微软雅黑" w:hint="eastAsia"/>
              <w:bCs/>
              <w:lang w:val="en-GB"/>
            </w:rPr>
            <w:t>第</w:t>
          </w:r>
          <w:r>
            <w:rPr>
              <w:rFonts w:ascii="Arial" w:eastAsia="Times New Roman" w:hAnsi="Arial"/>
              <w:bCs/>
              <w:lang w:val="en-GB"/>
            </w:rPr>
            <w:fldChar w:fldCharType="begin"/>
          </w:r>
          <w:r>
            <w:rPr>
              <w:rFonts w:ascii="Arial" w:eastAsia="Times New Roman" w:hAnsi="Arial"/>
              <w:bCs/>
              <w:lang w:val="en-GB"/>
            </w:rPr>
            <w:instrText>PAGE  \* Arabic  \* MERGEFORMAT</w:instrText>
          </w:r>
          <w:r>
            <w:rPr>
              <w:rFonts w:ascii="Arial" w:eastAsia="Times New Roman" w:hAnsi="Arial"/>
              <w:bCs/>
              <w:lang w:val="en-GB"/>
            </w:rPr>
            <w:fldChar w:fldCharType="separate"/>
          </w:r>
          <w:r w:rsidR="0035186F">
            <w:rPr>
              <w:rFonts w:ascii="Arial" w:eastAsia="Times New Roman" w:hAnsi="Arial"/>
              <w:bCs/>
              <w:noProof/>
              <w:lang w:val="en-GB"/>
            </w:rPr>
            <w:t>8</w:t>
          </w:r>
          <w:r>
            <w:rPr>
              <w:rFonts w:ascii="Arial" w:eastAsia="Times New Roman" w:hAnsi="Arial"/>
              <w:bCs/>
              <w:lang w:val="en-GB"/>
            </w:rPr>
            <w:fldChar w:fldCharType="end"/>
          </w:r>
          <w:r w:rsidRPr="00C42B35">
            <w:rPr>
              <w:rFonts w:ascii="微软雅黑" w:eastAsia="微软雅黑" w:hAnsi="微软雅黑" w:cs="微软雅黑" w:hint="eastAsia"/>
              <w:bCs/>
              <w:lang w:val="en-GB"/>
            </w:rPr>
            <w:t>页</w:t>
          </w:r>
          <w:r>
            <w:rPr>
              <w:rFonts w:ascii="Arial" w:eastAsia="Times New Roman" w:hAnsi="Arial"/>
              <w:bCs/>
              <w:lang w:val="en-GB"/>
            </w:rPr>
            <w:t xml:space="preserve"> </w:t>
          </w:r>
          <w:r w:rsidRPr="00C42B35">
            <w:rPr>
              <w:rFonts w:ascii="微软雅黑" w:eastAsia="微软雅黑" w:hAnsi="微软雅黑" w:cs="微软雅黑" w:hint="eastAsia"/>
              <w:bCs/>
              <w:lang w:val="en-GB"/>
            </w:rPr>
            <w:t>共</w:t>
          </w:r>
          <w:r>
            <w:rPr>
              <w:rFonts w:ascii="Arial" w:eastAsia="Times New Roman" w:hAnsi="Arial"/>
              <w:bCs/>
              <w:lang w:val="en-GB"/>
            </w:rPr>
            <w:fldChar w:fldCharType="begin"/>
          </w:r>
          <w:r>
            <w:rPr>
              <w:rFonts w:ascii="Arial" w:eastAsia="Times New Roman" w:hAnsi="Arial"/>
              <w:bCs/>
              <w:lang w:val="en-GB"/>
            </w:rPr>
            <w:instrText>NUMPAGES  \* Arabic  \* MERGEFORMAT</w:instrText>
          </w:r>
          <w:r>
            <w:rPr>
              <w:rFonts w:ascii="Arial" w:eastAsia="Times New Roman" w:hAnsi="Arial"/>
              <w:bCs/>
              <w:lang w:val="en-GB"/>
            </w:rPr>
            <w:fldChar w:fldCharType="separate"/>
          </w:r>
          <w:r w:rsidR="0035186F">
            <w:rPr>
              <w:rFonts w:ascii="Arial" w:eastAsia="Times New Roman" w:hAnsi="Arial"/>
              <w:bCs/>
              <w:noProof/>
              <w:lang w:val="en-GB"/>
            </w:rPr>
            <w:t>17</w:t>
          </w:r>
          <w:r>
            <w:rPr>
              <w:rFonts w:ascii="Arial" w:eastAsia="Times New Roman" w:hAnsi="Arial"/>
              <w:bCs/>
              <w:lang w:val="en-GB"/>
            </w:rPr>
            <w:fldChar w:fldCharType="end"/>
          </w:r>
          <w:r w:rsidRPr="00C42B35">
            <w:rPr>
              <w:rFonts w:ascii="微软雅黑" w:eastAsia="微软雅黑" w:hAnsi="微软雅黑" w:cs="微软雅黑" w:hint="eastAsia"/>
              <w:bCs/>
              <w:lang w:val="en-GB"/>
            </w:rPr>
            <w:t>页</w:t>
          </w:r>
          <w:r w:rsidRPr="00C42B35">
            <w:rPr>
              <w:rFonts w:ascii="Arial" w:eastAsia="Times New Roman" w:hAnsi="Arial" w:hint="eastAsia"/>
              <w:bCs/>
              <w:lang w:val="en-GB"/>
            </w:rPr>
            <w:t xml:space="preserve"> </w:t>
          </w:r>
          <w:r w:rsidRPr="00C42B35">
            <w:rPr>
              <w:rFonts w:ascii="Arial" w:eastAsia="Times New Roman" w:hAnsi="Arial"/>
              <w:bCs/>
              <w:lang w:val="en-GB"/>
            </w:rPr>
            <w:t xml:space="preserve"> </w:t>
          </w:r>
        </w:p>
      </w:tc>
    </w:tr>
  </w:tbl>
  <w:p w14:paraId="0E5BA8A0" w14:textId="77777777" w:rsidR="005A0B9A" w:rsidRPr="00237477" w:rsidRDefault="005A0B9A" w:rsidP="002374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48E45" w14:textId="77777777" w:rsidR="006C44C8" w:rsidRDefault="006C44C8">
      <w:pPr>
        <w:ind w:firstLine="480"/>
      </w:pPr>
      <w:r>
        <w:separator/>
      </w:r>
    </w:p>
  </w:footnote>
  <w:footnote w:type="continuationSeparator" w:id="0">
    <w:p w14:paraId="4929FE78" w14:textId="77777777" w:rsidR="006C44C8" w:rsidRDefault="006C44C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566F" w14:textId="77777777" w:rsidR="005A0B9A" w:rsidRDefault="005A0B9A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26C8C" w14:textId="77777777" w:rsidR="005A0B9A" w:rsidRPr="00780995" w:rsidRDefault="005A0B9A" w:rsidP="005A0B9A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9954" w14:textId="77777777" w:rsidR="005A0B9A" w:rsidRDefault="005A0B9A">
    <w:pPr>
      <w:pStyle w:val="ac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935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549"/>
      <w:gridCol w:w="4802"/>
    </w:tblGrid>
    <w:tr w:rsidR="005A0B9A" w14:paraId="2003A718" w14:textId="77777777" w:rsidTr="005A0B9A">
      <w:tc>
        <w:tcPr>
          <w:tcW w:w="4549" w:type="dxa"/>
          <w:vAlign w:val="center"/>
        </w:tcPr>
        <w:p w14:paraId="7CAD7EBF" w14:textId="77777777" w:rsidR="005A0B9A" w:rsidRDefault="005A0B9A" w:rsidP="00237477">
          <w:pPr>
            <w:pStyle w:val="ac"/>
            <w:pBdr>
              <w:bottom w:val="none" w:sz="0" w:space="0" w:color="auto"/>
            </w:pBdr>
            <w:jc w:val="left"/>
            <w:rPr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2AA7A2D9" wp14:editId="7C1F18AC">
                <wp:extent cx="1230485" cy="399076"/>
                <wp:effectExtent l="0" t="0" r="8255" b="127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0485" cy="399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2" w:type="dxa"/>
          <w:vAlign w:val="bottom"/>
        </w:tcPr>
        <w:p w14:paraId="26E450FC" w14:textId="77777777" w:rsidR="005A0B9A" w:rsidRDefault="005A0B9A" w:rsidP="00237477">
          <w:pPr>
            <w:pStyle w:val="ac"/>
            <w:pBdr>
              <w:bottom w:val="none" w:sz="0" w:space="0" w:color="auto"/>
            </w:pBdr>
            <w:wordWrap w:val="0"/>
            <w:ind w:firstLine="360"/>
            <w:jc w:val="right"/>
          </w:pPr>
        </w:p>
      </w:tc>
    </w:tr>
  </w:tbl>
  <w:p w14:paraId="472E0B80" w14:textId="77777777" w:rsidR="005A0B9A" w:rsidRDefault="005A0B9A">
    <w:pPr>
      <w:pStyle w:val="ac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935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549"/>
      <w:gridCol w:w="4802"/>
    </w:tblGrid>
    <w:tr w:rsidR="005A0B9A" w14:paraId="6ED43983" w14:textId="77777777" w:rsidTr="005A0B9A">
      <w:tc>
        <w:tcPr>
          <w:tcW w:w="4549" w:type="dxa"/>
          <w:vAlign w:val="center"/>
        </w:tcPr>
        <w:p w14:paraId="4D43A580" w14:textId="5911C515" w:rsidR="005A0B9A" w:rsidRDefault="005A0B9A" w:rsidP="00783B5F">
          <w:pPr>
            <w:pStyle w:val="ac"/>
            <w:pBdr>
              <w:bottom w:val="none" w:sz="0" w:space="0" w:color="auto"/>
            </w:pBdr>
            <w:jc w:val="left"/>
            <w:rPr>
              <w:sz w:val="22"/>
              <w:szCs w:val="22"/>
            </w:rPr>
          </w:pPr>
        </w:p>
      </w:tc>
      <w:tc>
        <w:tcPr>
          <w:tcW w:w="4802" w:type="dxa"/>
          <w:vAlign w:val="bottom"/>
        </w:tcPr>
        <w:p w14:paraId="37310687" w14:textId="77777777" w:rsidR="005A0B9A" w:rsidRDefault="005A0B9A" w:rsidP="00783B5F">
          <w:pPr>
            <w:pStyle w:val="ac"/>
            <w:pBdr>
              <w:bottom w:val="none" w:sz="0" w:space="0" w:color="auto"/>
            </w:pBdr>
            <w:wordWrap w:val="0"/>
            <w:ind w:firstLine="360"/>
            <w:jc w:val="right"/>
            <w:rPr>
              <w:lang w:eastAsia="zh-CN"/>
            </w:rPr>
          </w:pPr>
          <w:proofErr w:type="spellStart"/>
          <w:r>
            <w:t>需求分析说明书</w:t>
          </w:r>
          <w:proofErr w:type="spellEnd"/>
        </w:p>
      </w:tc>
    </w:tr>
  </w:tbl>
  <w:p w14:paraId="5EAF59F0" w14:textId="77777777" w:rsidR="005A0B9A" w:rsidRPr="00783B5F" w:rsidRDefault="005A0B9A" w:rsidP="00783B5F">
    <w:pPr>
      <w:pStyle w:val="ac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57D34" w14:textId="77777777" w:rsidR="005A0B9A" w:rsidRPr="00237477" w:rsidRDefault="005A0B9A" w:rsidP="00237477">
    <w:pPr>
      <w:pStyle w:val="ac"/>
      <w:ind w:firstLine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935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549"/>
      <w:gridCol w:w="4802"/>
    </w:tblGrid>
    <w:tr w:rsidR="005A0B9A" w14:paraId="7E0CD9E4" w14:textId="77777777" w:rsidTr="005A0B9A">
      <w:tc>
        <w:tcPr>
          <w:tcW w:w="4549" w:type="dxa"/>
          <w:vAlign w:val="center"/>
        </w:tcPr>
        <w:p w14:paraId="2502A55B" w14:textId="19C2A021" w:rsidR="005A0B9A" w:rsidRDefault="005A0B9A" w:rsidP="00237477">
          <w:pPr>
            <w:pStyle w:val="ac"/>
            <w:pBdr>
              <w:bottom w:val="none" w:sz="0" w:space="0" w:color="auto"/>
            </w:pBdr>
            <w:jc w:val="left"/>
            <w:rPr>
              <w:sz w:val="22"/>
              <w:szCs w:val="22"/>
            </w:rPr>
          </w:pPr>
          <w:bookmarkStart w:id="27" w:name="OLE_LINK3"/>
          <w:bookmarkStart w:id="28" w:name="OLE_LINK4"/>
        </w:p>
      </w:tc>
      <w:tc>
        <w:tcPr>
          <w:tcW w:w="4802" w:type="dxa"/>
          <w:vAlign w:val="bottom"/>
        </w:tcPr>
        <w:p w14:paraId="718E602F" w14:textId="77777777" w:rsidR="005A0B9A" w:rsidRDefault="005A0B9A" w:rsidP="00237477">
          <w:pPr>
            <w:pStyle w:val="ac"/>
            <w:pBdr>
              <w:bottom w:val="none" w:sz="0" w:space="0" w:color="auto"/>
            </w:pBdr>
            <w:wordWrap w:val="0"/>
            <w:ind w:firstLine="360"/>
            <w:jc w:val="right"/>
          </w:pPr>
          <w:proofErr w:type="spellStart"/>
          <w:r>
            <w:t>需求分析说明书</w:t>
          </w:r>
          <w:proofErr w:type="spellEnd"/>
          <w:r>
            <w:rPr>
              <w:rFonts w:hint="eastAsia"/>
            </w:rPr>
            <w:t xml:space="preserve"> </w:t>
          </w:r>
        </w:p>
      </w:tc>
    </w:tr>
    <w:bookmarkEnd w:id="27"/>
    <w:bookmarkEnd w:id="28"/>
  </w:tbl>
  <w:p w14:paraId="4E0FF28B" w14:textId="77777777" w:rsidR="005A0B9A" w:rsidRPr="00237477" w:rsidRDefault="005A0B9A" w:rsidP="00237477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438D2"/>
    <w:multiLevelType w:val="multilevel"/>
    <w:tmpl w:val="22943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45561"/>
    <w:multiLevelType w:val="multilevel"/>
    <w:tmpl w:val="29E45561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425"/>
      </w:pPr>
      <w:rPr>
        <w:rFonts w:asciiTheme="majorEastAsia" w:eastAsia="宋体" w:hAnsiTheme="majorEastAsia" w:hint="eastAsia"/>
        <w:lang w:val="en-US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851"/>
      </w:pPr>
      <w:rPr>
        <w:rFonts w:asciiTheme="majorEastAsia" w:eastAsia="宋体" w:hAnsiTheme="majorEastAsia"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1276"/>
      </w:pPr>
      <w:rPr>
        <w:rFonts w:asciiTheme="majorEastAsia" w:eastAsia="宋体" w:hAnsiTheme="majorEastAsia"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left" w:pos="1701"/>
        </w:tabs>
        <w:ind w:left="0" w:firstLine="1701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A227101"/>
    <w:multiLevelType w:val="multilevel"/>
    <w:tmpl w:val="3A227101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B96324A"/>
    <w:multiLevelType w:val="multilevel"/>
    <w:tmpl w:val="3B9632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604985"/>
    <w:multiLevelType w:val="multilevel"/>
    <w:tmpl w:val="44604985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2486A9B"/>
    <w:multiLevelType w:val="multilevel"/>
    <w:tmpl w:val="B6986170"/>
    <w:styleLink w:val="A-Vinson"/>
    <w:lvl w:ilvl="0">
      <w:start w:val="1"/>
      <w:numFmt w:val="decimal"/>
      <w:pStyle w:val="A1-Vinson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2-Vinson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A3-Vinson"/>
      <w:suff w:val="space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A4-Vinson"/>
      <w:suff w:val="space"/>
      <w:lvlText w:val="%1.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pStyle w:val="A5-Vinson"/>
      <w:suff w:val="space"/>
      <w:lvlText w:val="%1.%2.%3.%4.%5"/>
      <w:lvlJc w:val="left"/>
      <w:pPr>
        <w:ind w:left="0" w:firstLine="1701"/>
      </w:pPr>
      <w:rPr>
        <w:rFonts w:hint="eastAsia"/>
      </w:rPr>
    </w:lvl>
    <w:lvl w:ilvl="5">
      <w:start w:val="1"/>
      <w:numFmt w:val="decimal"/>
      <w:pStyle w:val="A6-Vinson"/>
      <w:suff w:val="space"/>
      <w:lvlText w:val="%1.%2.%3.%4.%5.%6"/>
      <w:lvlJc w:val="left"/>
      <w:pPr>
        <w:ind w:left="0" w:firstLine="2126"/>
      </w:pPr>
      <w:rPr>
        <w:rFonts w:hint="eastAsia"/>
      </w:rPr>
    </w:lvl>
    <w:lvl w:ilvl="6">
      <w:start w:val="1"/>
      <w:numFmt w:val="decimal"/>
      <w:pStyle w:val="A7-Vinson"/>
      <w:suff w:val="space"/>
      <w:lvlText w:val="%1.%2.%3.%4.%5.%6.%7"/>
      <w:lvlJc w:val="left"/>
      <w:pPr>
        <w:ind w:left="0" w:firstLine="2551"/>
      </w:pPr>
      <w:rPr>
        <w:rFonts w:hint="eastAsia"/>
      </w:rPr>
    </w:lvl>
    <w:lvl w:ilvl="7">
      <w:start w:val="1"/>
      <w:numFmt w:val="decimal"/>
      <w:pStyle w:val="A8-Vinson"/>
      <w:suff w:val="space"/>
      <w:lvlText w:val="%1.%2.%3.%4.%5.%6.%7.%8"/>
      <w:lvlJc w:val="left"/>
      <w:pPr>
        <w:ind w:left="0" w:firstLine="2976"/>
      </w:pPr>
      <w:rPr>
        <w:rFonts w:hint="eastAsia"/>
      </w:rPr>
    </w:lvl>
    <w:lvl w:ilvl="8">
      <w:start w:val="1"/>
      <w:numFmt w:val="decimal"/>
      <w:pStyle w:val="A9-Vinson"/>
      <w:suff w:val="space"/>
      <w:lvlText w:val="%1.%2.%3.%4.%5.%6.%7.%8.%9"/>
      <w:lvlJc w:val="left"/>
      <w:pPr>
        <w:ind w:left="0" w:firstLine="3402"/>
      </w:pPr>
      <w:rPr>
        <w:rFonts w:hint="eastAsia"/>
      </w:rPr>
    </w:lvl>
  </w:abstractNum>
  <w:abstractNum w:abstractNumId="6" w15:restartNumberingAfterBreak="0">
    <w:nsid w:val="7C5C277B"/>
    <w:multiLevelType w:val="multilevel"/>
    <w:tmpl w:val="7C5C277B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680620368">
    <w:abstractNumId w:val="1"/>
  </w:num>
  <w:num w:numId="2" w16cid:durableId="1654218150">
    <w:abstractNumId w:val="5"/>
    <w:lvlOverride w:ilvl="0">
      <w:lvl w:ilvl="0">
        <w:start w:val="1"/>
        <w:numFmt w:val="decimal"/>
        <w:pStyle w:val="A1-Vinson"/>
        <w:suff w:val="space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A2-Vinson"/>
        <w:suff w:val="space"/>
        <w:lvlText w:val="%1.%2"/>
        <w:lvlJc w:val="left"/>
        <w:pPr>
          <w:ind w:left="0" w:firstLine="425"/>
        </w:pPr>
        <w:rPr>
          <w:rFonts w:hint="eastAsia"/>
        </w:rPr>
      </w:lvl>
    </w:lvlOverride>
    <w:lvlOverride w:ilvl="2">
      <w:lvl w:ilvl="2">
        <w:start w:val="1"/>
        <w:numFmt w:val="decimal"/>
        <w:pStyle w:val="A3-Vinson"/>
        <w:suff w:val="space"/>
        <w:lvlText w:val="%1.%2.%3"/>
        <w:lvlJc w:val="left"/>
        <w:pPr>
          <w:ind w:left="0" w:firstLine="851"/>
        </w:pPr>
        <w:rPr>
          <w:rFonts w:hint="eastAsia"/>
        </w:rPr>
      </w:lvl>
    </w:lvlOverride>
    <w:lvlOverride w:ilvl="3">
      <w:lvl w:ilvl="3">
        <w:start w:val="1"/>
        <w:numFmt w:val="decimal"/>
        <w:pStyle w:val="A4-Vinson"/>
        <w:suff w:val="space"/>
        <w:lvlText w:val="%1.%2.%3.%4"/>
        <w:lvlJc w:val="left"/>
        <w:pPr>
          <w:ind w:left="0" w:firstLine="1276"/>
        </w:pPr>
        <w:rPr>
          <w:rFonts w:hint="eastAsia"/>
        </w:rPr>
      </w:lvl>
    </w:lvlOverride>
    <w:lvlOverride w:ilvl="4">
      <w:lvl w:ilvl="4">
        <w:start w:val="1"/>
        <w:numFmt w:val="decimal"/>
        <w:pStyle w:val="A5-Vinson"/>
        <w:suff w:val="space"/>
        <w:lvlText w:val="%1.%2.%3.%4.%5"/>
        <w:lvlJc w:val="left"/>
        <w:pPr>
          <w:ind w:left="0" w:firstLine="1701"/>
        </w:pPr>
        <w:rPr>
          <w:rFonts w:hint="eastAsia"/>
        </w:rPr>
      </w:lvl>
    </w:lvlOverride>
    <w:lvlOverride w:ilvl="5">
      <w:lvl w:ilvl="5">
        <w:start w:val="1"/>
        <w:numFmt w:val="decimal"/>
        <w:pStyle w:val="A6-Vinson"/>
        <w:suff w:val="space"/>
        <w:lvlText w:val="%1.%2.%3.%4.%5.%6"/>
        <w:lvlJc w:val="left"/>
        <w:pPr>
          <w:ind w:left="0" w:firstLine="2126"/>
        </w:pPr>
        <w:rPr>
          <w:rFonts w:hint="eastAsia"/>
        </w:rPr>
      </w:lvl>
    </w:lvlOverride>
    <w:lvlOverride w:ilvl="6">
      <w:lvl w:ilvl="6" w:tentative="1">
        <w:start w:val="1"/>
        <w:numFmt w:val="decimal"/>
        <w:pStyle w:val="A7-Vinson"/>
        <w:suff w:val="space"/>
        <w:lvlText w:val="%1.%2.%3.%4.%5.%6.%7"/>
        <w:lvlJc w:val="left"/>
        <w:pPr>
          <w:ind w:left="0" w:firstLine="2551"/>
        </w:pPr>
        <w:rPr>
          <w:rFonts w:hint="eastAsia"/>
        </w:rPr>
      </w:lvl>
    </w:lvlOverride>
    <w:lvlOverride w:ilvl="7">
      <w:lvl w:ilvl="7" w:tentative="1">
        <w:start w:val="1"/>
        <w:numFmt w:val="decimal"/>
        <w:pStyle w:val="A8-Vinson"/>
        <w:suff w:val="space"/>
        <w:lvlText w:val="%1.%2.%3.%4.%5.%6.%7.%8"/>
        <w:lvlJc w:val="left"/>
        <w:pPr>
          <w:ind w:left="0" w:firstLine="2976"/>
        </w:pPr>
        <w:rPr>
          <w:rFonts w:hint="eastAsia"/>
        </w:rPr>
      </w:lvl>
    </w:lvlOverride>
    <w:lvlOverride w:ilvl="8">
      <w:lvl w:ilvl="8" w:tentative="1">
        <w:start w:val="1"/>
        <w:numFmt w:val="decimal"/>
        <w:pStyle w:val="A9-Vinson"/>
        <w:suff w:val="space"/>
        <w:lvlText w:val="%1.%2.%3.%4.%5.%6.%7.%8.%9"/>
        <w:lvlJc w:val="left"/>
        <w:pPr>
          <w:ind w:left="0" w:firstLine="3402"/>
        </w:pPr>
        <w:rPr>
          <w:rFonts w:hint="eastAsia"/>
        </w:rPr>
      </w:lvl>
    </w:lvlOverride>
  </w:num>
  <w:num w:numId="3" w16cid:durableId="1372194194">
    <w:abstractNumId w:val="4"/>
  </w:num>
  <w:num w:numId="4" w16cid:durableId="8484348">
    <w:abstractNumId w:val="3"/>
  </w:num>
  <w:num w:numId="5" w16cid:durableId="379980538">
    <w:abstractNumId w:val="0"/>
  </w:num>
  <w:num w:numId="6" w16cid:durableId="104925495">
    <w:abstractNumId w:val="6"/>
  </w:num>
  <w:num w:numId="7" w16cid:durableId="489299031">
    <w:abstractNumId w:val="2"/>
  </w:num>
  <w:num w:numId="8" w16cid:durableId="2104446234">
    <w:abstractNumId w:val="5"/>
  </w:num>
  <w:num w:numId="9" w16cid:durableId="1846820334">
    <w:abstractNumId w:val="5"/>
  </w:num>
  <w:num w:numId="10" w16cid:durableId="1913856481">
    <w:abstractNumId w:val="5"/>
  </w:num>
  <w:num w:numId="11" w16cid:durableId="49235703">
    <w:abstractNumId w:val="5"/>
  </w:num>
  <w:num w:numId="12" w16cid:durableId="1338534074">
    <w:abstractNumId w:val="5"/>
  </w:num>
  <w:num w:numId="13" w16cid:durableId="256407377">
    <w:abstractNumId w:val="5"/>
  </w:num>
  <w:num w:numId="14" w16cid:durableId="568001222">
    <w:abstractNumId w:val="5"/>
  </w:num>
  <w:num w:numId="15" w16cid:durableId="891767359">
    <w:abstractNumId w:val="5"/>
  </w:num>
  <w:num w:numId="16" w16cid:durableId="2070685281">
    <w:abstractNumId w:val="5"/>
  </w:num>
  <w:num w:numId="17" w16cid:durableId="1322269690">
    <w:abstractNumId w:val="5"/>
  </w:num>
  <w:num w:numId="18" w16cid:durableId="7517807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38349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43617040">
    <w:abstractNumId w:val="5"/>
  </w:num>
  <w:num w:numId="21" w16cid:durableId="1400249237">
    <w:abstractNumId w:val="5"/>
  </w:num>
  <w:num w:numId="22" w16cid:durableId="1713309608">
    <w:abstractNumId w:val="5"/>
  </w:num>
  <w:num w:numId="23" w16cid:durableId="1622804035">
    <w:abstractNumId w:val="5"/>
  </w:num>
  <w:num w:numId="24" w16cid:durableId="1478065052">
    <w:abstractNumId w:val="5"/>
  </w:num>
  <w:num w:numId="25" w16cid:durableId="1390767454">
    <w:abstractNumId w:val="5"/>
  </w:num>
  <w:num w:numId="26" w16cid:durableId="1805921973">
    <w:abstractNumId w:val="5"/>
  </w:num>
  <w:num w:numId="27" w16cid:durableId="69620886">
    <w:abstractNumId w:val="5"/>
  </w:num>
  <w:num w:numId="28" w16cid:durableId="1455757163">
    <w:abstractNumId w:val="5"/>
  </w:num>
  <w:num w:numId="29" w16cid:durableId="340201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AD7"/>
    <w:rsid w:val="000002F0"/>
    <w:rsid w:val="00001EFD"/>
    <w:rsid w:val="00003153"/>
    <w:rsid w:val="000126E5"/>
    <w:rsid w:val="000132AA"/>
    <w:rsid w:val="00022E12"/>
    <w:rsid w:val="00026087"/>
    <w:rsid w:val="00026345"/>
    <w:rsid w:val="000271AB"/>
    <w:rsid w:val="00030806"/>
    <w:rsid w:val="000325BF"/>
    <w:rsid w:val="00034F54"/>
    <w:rsid w:val="00036B0F"/>
    <w:rsid w:val="00040E89"/>
    <w:rsid w:val="00041269"/>
    <w:rsid w:val="0004244C"/>
    <w:rsid w:val="000436AC"/>
    <w:rsid w:val="00044163"/>
    <w:rsid w:val="00044229"/>
    <w:rsid w:val="00046E6C"/>
    <w:rsid w:val="000479D5"/>
    <w:rsid w:val="00047AA8"/>
    <w:rsid w:val="000529C5"/>
    <w:rsid w:val="00057566"/>
    <w:rsid w:val="0006184A"/>
    <w:rsid w:val="00061DCE"/>
    <w:rsid w:val="000643A5"/>
    <w:rsid w:val="000648A0"/>
    <w:rsid w:val="00066A40"/>
    <w:rsid w:val="00066E18"/>
    <w:rsid w:val="000674BD"/>
    <w:rsid w:val="00067CC8"/>
    <w:rsid w:val="0007099E"/>
    <w:rsid w:val="000712F7"/>
    <w:rsid w:val="000716B9"/>
    <w:rsid w:val="000733CC"/>
    <w:rsid w:val="00074276"/>
    <w:rsid w:val="00075A2D"/>
    <w:rsid w:val="00076037"/>
    <w:rsid w:val="000765EA"/>
    <w:rsid w:val="000767B9"/>
    <w:rsid w:val="00076E3A"/>
    <w:rsid w:val="000779C7"/>
    <w:rsid w:val="00077B01"/>
    <w:rsid w:val="00080048"/>
    <w:rsid w:val="00080F4C"/>
    <w:rsid w:val="00083224"/>
    <w:rsid w:val="00086C38"/>
    <w:rsid w:val="00093624"/>
    <w:rsid w:val="00093BAD"/>
    <w:rsid w:val="00093CD9"/>
    <w:rsid w:val="0009477B"/>
    <w:rsid w:val="00096232"/>
    <w:rsid w:val="000963B6"/>
    <w:rsid w:val="00096D95"/>
    <w:rsid w:val="000A0BB5"/>
    <w:rsid w:val="000A0BD5"/>
    <w:rsid w:val="000A0C36"/>
    <w:rsid w:val="000A1A6F"/>
    <w:rsid w:val="000A2345"/>
    <w:rsid w:val="000A3D3E"/>
    <w:rsid w:val="000A416B"/>
    <w:rsid w:val="000A5775"/>
    <w:rsid w:val="000A5C9D"/>
    <w:rsid w:val="000A5CE6"/>
    <w:rsid w:val="000B210E"/>
    <w:rsid w:val="000B4A39"/>
    <w:rsid w:val="000B4F41"/>
    <w:rsid w:val="000B55F5"/>
    <w:rsid w:val="000B692C"/>
    <w:rsid w:val="000C1585"/>
    <w:rsid w:val="000C1C47"/>
    <w:rsid w:val="000C1DC3"/>
    <w:rsid w:val="000C1F92"/>
    <w:rsid w:val="000C343E"/>
    <w:rsid w:val="000C47D7"/>
    <w:rsid w:val="000C4D90"/>
    <w:rsid w:val="000C57FE"/>
    <w:rsid w:val="000D25D3"/>
    <w:rsid w:val="000D3660"/>
    <w:rsid w:val="000D43F2"/>
    <w:rsid w:val="000D5A86"/>
    <w:rsid w:val="000D75E1"/>
    <w:rsid w:val="000E2BD8"/>
    <w:rsid w:val="000E3E7A"/>
    <w:rsid w:val="000E4BDF"/>
    <w:rsid w:val="000E61D9"/>
    <w:rsid w:val="000E6B67"/>
    <w:rsid w:val="000E72DD"/>
    <w:rsid w:val="000F01E2"/>
    <w:rsid w:val="000F0751"/>
    <w:rsid w:val="000F2569"/>
    <w:rsid w:val="000F274D"/>
    <w:rsid w:val="000F5678"/>
    <w:rsid w:val="00103058"/>
    <w:rsid w:val="00103D3B"/>
    <w:rsid w:val="00103DC3"/>
    <w:rsid w:val="00106B01"/>
    <w:rsid w:val="00111D1A"/>
    <w:rsid w:val="00112735"/>
    <w:rsid w:val="00113561"/>
    <w:rsid w:val="00115D60"/>
    <w:rsid w:val="0012086D"/>
    <w:rsid w:val="00120972"/>
    <w:rsid w:val="001223BF"/>
    <w:rsid w:val="0012578A"/>
    <w:rsid w:val="00125C38"/>
    <w:rsid w:val="00131E82"/>
    <w:rsid w:val="00133ABF"/>
    <w:rsid w:val="00135B4B"/>
    <w:rsid w:val="00135D24"/>
    <w:rsid w:val="001367BC"/>
    <w:rsid w:val="00136D36"/>
    <w:rsid w:val="00137020"/>
    <w:rsid w:val="0013790D"/>
    <w:rsid w:val="00137CD6"/>
    <w:rsid w:val="00141073"/>
    <w:rsid w:val="0014131C"/>
    <w:rsid w:val="001422B8"/>
    <w:rsid w:val="00142C36"/>
    <w:rsid w:val="00143BAD"/>
    <w:rsid w:val="00144E72"/>
    <w:rsid w:val="0014560A"/>
    <w:rsid w:val="0014636E"/>
    <w:rsid w:val="00152110"/>
    <w:rsid w:val="001537BA"/>
    <w:rsid w:val="00154308"/>
    <w:rsid w:val="00155D04"/>
    <w:rsid w:val="00155E64"/>
    <w:rsid w:val="001562BD"/>
    <w:rsid w:val="00157A5D"/>
    <w:rsid w:val="001617D1"/>
    <w:rsid w:val="00163F6D"/>
    <w:rsid w:val="00164521"/>
    <w:rsid w:val="00164D9B"/>
    <w:rsid w:val="001660E0"/>
    <w:rsid w:val="00173D84"/>
    <w:rsid w:val="00174F78"/>
    <w:rsid w:val="00175CCC"/>
    <w:rsid w:val="00176996"/>
    <w:rsid w:val="001772AE"/>
    <w:rsid w:val="001772FC"/>
    <w:rsid w:val="00177A6E"/>
    <w:rsid w:val="00180E1E"/>
    <w:rsid w:val="00181D86"/>
    <w:rsid w:val="00182017"/>
    <w:rsid w:val="001848D1"/>
    <w:rsid w:val="00186B7C"/>
    <w:rsid w:val="001913F2"/>
    <w:rsid w:val="001914E8"/>
    <w:rsid w:val="00191C2E"/>
    <w:rsid w:val="0019232C"/>
    <w:rsid w:val="00192402"/>
    <w:rsid w:val="00192EBB"/>
    <w:rsid w:val="0019321F"/>
    <w:rsid w:val="00194569"/>
    <w:rsid w:val="001949FA"/>
    <w:rsid w:val="00197008"/>
    <w:rsid w:val="001A09AA"/>
    <w:rsid w:val="001A1DFB"/>
    <w:rsid w:val="001A2DF2"/>
    <w:rsid w:val="001A36B4"/>
    <w:rsid w:val="001A5DB8"/>
    <w:rsid w:val="001A63A3"/>
    <w:rsid w:val="001A7C6B"/>
    <w:rsid w:val="001B1F51"/>
    <w:rsid w:val="001B5925"/>
    <w:rsid w:val="001C1C99"/>
    <w:rsid w:val="001C2200"/>
    <w:rsid w:val="001C3EE2"/>
    <w:rsid w:val="001C545F"/>
    <w:rsid w:val="001C5573"/>
    <w:rsid w:val="001C58CD"/>
    <w:rsid w:val="001C6175"/>
    <w:rsid w:val="001C6861"/>
    <w:rsid w:val="001C6AC7"/>
    <w:rsid w:val="001C7F36"/>
    <w:rsid w:val="001D00F4"/>
    <w:rsid w:val="001D113D"/>
    <w:rsid w:val="001D31EC"/>
    <w:rsid w:val="001D3C23"/>
    <w:rsid w:val="001D51A9"/>
    <w:rsid w:val="001D591B"/>
    <w:rsid w:val="001D7910"/>
    <w:rsid w:val="001D7D6F"/>
    <w:rsid w:val="001E4E8E"/>
    <w:rsid w:val="001E5713"/>
    <w:rsid w:val="001E72E8"/>
    <w:rsid w:val="001E79E8"/>
    <w:rsid w:val="001F0FA7"/>
    <w:rsid w:val="001F26F1"/>
    <w:rsid w:val="001F41EF"/>
    <w:rsid w:val="001F5A2D"/>
    <w:rsid w:val="001F631A"/>
    <w:rsid w:val="00200234"/>
    <w:rsid w:val="002008B4"/>
    <w:rsid w:val="00201E3D"/>
    <w:rsid w:val="00205AEA"/>
    <w:rsid w:val="00210774"/>
    <w:rsid w:val="00210CF4"/>
    <w:rsid w:val="002131C6"/>
    <w:rsid w:val="00214B6A"/>
    <w:rsid w:val="00214E54"/>
    <w:rsid w:val="002155C3"/>
    <w:rsid w:val="002158A7"/>
    <w:rsid w:val="00215C36"/>
    <w:rsid w:val="0021679E"/>
    <w:rsid w:val="002174C1"/>
    <w:rsid w:val="00217B88"/>
    <w:rsid w:val="002202FF"/>
    <w:rsid w:val="0022074C"/>
    <w:rsid w:val="00223202"/>
    <w:rsid w:val="00223B9F"/>
    <w:rsid w:val="0022422A"/>
    <w:rsid w:val="0022605E"/>
    <w:rsid w:val="00226E93"/>
    <w:rsid w:val="00227891"/>
    <w:rsid w:val="00232E67"/>
    <w:rsid w:val="00233808"/>
    <w:rsid w:val="00234D68"/>
    <w:rsid w:val="00235099"/>
    <w:rsid w:val="00235DEF"/>
    <w:rsid w:val="00235FE0"/>
    <w:rsid w:val="0023691C"/>
    <w:rsid w:val="00237477"/>
    <w:rsid w:val="00240001"/>
    <w:rsid w:val="002406C5"/>
    <w:rsid w:val="00240745"/>
    <w:rsid w:val="00242AF3"/>
    <w:rsid w:val="00242DAE"/>
    <w:rsid w:val="00243302"/>
    <w:rsid w:val="00243380"/>
    <w:rsid w:val="002438C1"/>
    <w:rsid w:val="00244CBF"/>
    <w:rsid w:val="00246739"/>
    <w:rsid w:val="00246DF7"/>
    <w:rsid w:val="00247B1C"/>
    <w:rsid w:val="00247F0D"/>
    <w:rsid w:val="002500E1"/>
    <w:rsid w:val="00251272"/>
    <w:rsid w:val="00252C82"/>
    <w:rsid w:val="00253948"/>
    <w:rsid w:val="00255347"/>
    <w:rsid w:val="00255826"/>
    <w:rsid w:val="00255DCF"/>
    <w:rsid w:val="00256238"/>
    <w:rsid w:val="002564EA"/>
    <w:rsid w:val="00256EA7"/>
    <w:rsid w:val="0026030B"/>
    <w:rsid w:val="0026077A"/>
    <w:rsid w:val="0026212C"/>
    <w:rsid w:val="002624E8"/>
    <w:rsid w:val="00264E13"/>
    <w:rsid w:val="002664C9"/>
    <w:rsid w:val="00271F2E"/>
    <w:rsid w:val="00272BBB"/>
    <w:rsid w:val="00273773"/>
    <w:rsid w:val="0027552B"/>
    <w:rsid w:val="00275D62"/>
    <w:rsid w:val="00276692"/>
    <w:rsid w:val="00283754"/>
    <w:rsid w:val="00284AF2"/>
    <w:rsid w:val="00284C17"/>
    <w:rsid w:val="00285556"/>
    <w:rsid w:val="0028590F"/>
    <w:rsid w:val="002874F2"/>
    <w:rsid w:val="00290A92"/>
    <w:rsid w:val="00292DD6"/>
    <w:rsid w:val="002933AC"/>
    <w:rsid w:val="00294275"/>
    <w:rsid w:val="0029465E"/>
    <w:rsid w:val="002952DF"/>
    <w:rsid w:val="002A0ADE"/>
    <w:rsid w:val="002A13C8"/>
    <w:rsid w:val="002A182F"/>
    <w:rsid w:val="002A4129"/>
    <w:rsid w:val="002A4163"/>
    <w:rsid w:val="002A4740"/>
    <w:rsid w:val="002A5D49"/>
    <w:rsid w:val="002A611F"/>
    <w:rsid w:val="002A63DC"/>
    <w:rsid w:val="002B02E2"/>
    <w:rsid w:val="002B39E8"/>
    <w:rsid w:val="002B40C6"/>
    <w:rsid w:val="002B6AFB"/>
    <w:rsid w:val="002B6D31"/>
    <w:rsid w:val="002C0F6B"/>
    <w:rsid w:val="002C264B"/>
    <w:rsid w:val="002C26E6"/>
    <w:rsid w:val="002C2A61"/>
    <w:rsid w:val="002C3BA8"/>
    <w:rsid w:val="002C52E9"/>
    <w:rsid w:val="002C772C"/>
    <w:rsid w:val="002D07C2"/>
    <w:rsid w:val="002D0AFE"/>
    <w:rsid w:val="002D34A3"/>
    <w:rsid w:val="002D3F64"/>
    <w:rsid w:val="002D4759"/>
    <w:rsid w:val="002D5775"/>
    <w:rsid w:val="002D66A8"/>
    <w:rsid w:val="002E0F89"/>
    <w:rsid w:val="002E1071"/>
    <w:rsid w:val="002E1904"/>
    <w:rsid w:val="002E2973"/>
    <w:rsid w:val="002E3FBC"/>
    <w:rsid w:val="002F4CAC"/>
    <w:rsid w:val="002F4F2F"/>
    <w:rsid w:val="002F57DB"/>
    <w:rsid w:val="00300305"/>
    <w:rsid w:val="003016AC"/>
    <w:rsid w:val="00304FCA"/>
    <w:rsid w:val="00306598"/>
    <w:rsid w:val="00306B36"/>
    <w:rsid w:val="00306DD7"/>
    <w:rsid w:val="00307553"/>
    <w:rsid w:val="003106AB"/>
    <w:rsid w:val="00312369"/>
    <w:rsid w:val="00313221"/>
    <w:rsid w:val="00314DF6"/>
    <w:rsid w:val="0031662B"/>
    <w:rsid w:val="0032006B"/>
    <w:rsid w:val="003210E2"/>
    <w:rsid w:val="00323F2E"/>
    <w:rsid w:val="00327494"/>
    <w:rsid w:val="00330994"/>
    <w:rsid w:val="00330F4F"/>
    <w:rsid w:val="00332A44"/>
    <w:rsid w:val="00334BAB"/>
    <w:rsid w:val="00334CFF"/>
    <w:rsid w:val="00335564"/>
    <w:rsid w:val="0034223C"/>
    <w:rsid w:val="00342945"/>
    <w:rsid w:val="00343E8E"/>
    <w:rsid w:val="0034531C"/>
    <w:rsid w:val="00346A71"/>
    <w:rsid w:val="0035054A"/>
    <w:rsid w:val="003506C7"/>
    <w:rsid w:val="00350C99"/>
    <w:rsid w:val="0035186F"/>
    <w:rsid w:val="00351E73"/>
    <w:rsid w:val="00352863"/>
    <w:rsid w:val="003529A8"/>
    <w:rsid w:val="0035668F"/>
    <w:rsid w:val="003604E6"/>
    <w:rsid w:val="003609FF"/>
    <w:rsid w:val="00361289"/>
    <w:rsid w:val="00362FF9"/>
    <w:rsid w:val="003646E8"/>
    <w:rsid w:val="003654DB"/>
    <w:rsid w:val="00367531"/>
    <w:rsid w:val="00370AF4"/>
    <w:rsid w:val="0037150C"/>
    <w:rsid w:val="00372D5B"/>
    <w:rsid w:val="00374B09"/>
    <w:rsid w:val="00376689"/>
    <w:rsid w:val="00383425"/>
    <w:rsid w:val="00383B90"/>
    <w:rsid w:val="0038574D"/>
    <w:rsid w:val="00386D29"/>
    <w:rsid w:val="003871F6"/>
    <w:rsid w:val="0038780A"/>
    <w:rsid w:val="003906BF"/>
    <w:rsid w:val="00390A0A"/>
    <w:rsid w:val="00392727"/>
    <w:rsid w:val="00394EF6"/>
    <w:rsid w:val="00395421"/>
    <w:rsid w:val="00396A3B"/>
    <w:rsid w:val="003970E0"/>
    <w:rsid w:val="003A273E"/>
    <w:rsid w:val="003A47FD"/>
    <w:rsid w:val="003A6929"/>
    <w:rsid w:val="003A738B"/>
    <w:rsid w:val="003B1F7B"/>
    <w:rsid w:val="003B28C8"/>
    <w:rsid w:val="003B30CE"/>
    <w:rsid w:val="003B40F1"/>
    <w:rsid w:val="003B4433"/>
    <w:rsid w:val="003B61AB"/>
    <w:rsid w:val="003B66E4"/>
    <w:rsid w:val="003B6EF1"/>
    <w:rsid w:val="003B7ED8"/>
    <w:rsid w:val="003C035A"/>
    <w:rsid w:val="003C0E75"/>
    <w:rsid w:val="003C3215"/>
    <w:rsid w:val="003C5FBA"/>
    <w:rsid w:val="003C6816"/>
    <w:rsid w:val="003D16CA"/>
    <w:rsid w:val="003D24A5"/>
    <w:rsid w:val="003D3ED1"/>
    <w:rsid w:val="003D52D9"/>
    <w:rsid w:val="003E1689"/>
    <w:rsid w:val="003E4B56"/>
    <w:rsid w:val="003E7535"/>
    <w:rsid w:val="003F117D"/>
    <w:rsid w:val="003F5153"/>
    <w:rsid w:val="003F63DF"/>
    <w:rsid w:val="004007E5"/>
    <w:rsid w:val="00403066"/>
    <w:rsid w:val="0040471A"/>
    <w:rsid w:val="004074FD"/>
    <w:rsid w:val="004100B4"/>
    <w:rsid w:val="0041063E"/>
    <w:rsid w:val="004108C1"/>
    <w:rsid w:val="00410DE6"/>
    <w:rsid w:val="00414D25"/>
    <w:rsid w:val="004159FD"/>
    <w:rsid w:val="004201FE"/>
    <w:rsid w:val="0042117B"/>
    <w:rsid w:val="00422CAB"/>
    <w:rsid w:val="00424312"/>
    <w:rsid w:val="0042528F"/>
    <w:rsid w:val="004253BB"/>
    <w:rsid w:val="004260FF"/>
    <w:rsid w:val="0042671F"/>
    <w:rsid w:val="00426CA4"/>
    <w:rsid w:val="00426FAD"/>
    <w:rsid w:val="00427559"/>
    <w:rsid w:val="00432927"/>
    <w:rsid w:val="00434AA2"/>
    <w:rsid w:val="00434ACF"/>
    <w:rsid w:val="004409C0"/>
    <w:rsid w:val="00441196"/>
    <w:rsid w:val="00441846"/>
    <w:rsid w:val="00442994"/>
    <w:rsid w:val="00442CB5"/>
    <w:rsid w:val="00443461"/>
    <w:rsid w:val="00445558"/>
    <w:rsid w:val="004458A7"/>
    <w:rsid w:val="00446673"/>
    <w:rsid w:val="004509C1"/>
    <w:rsid w:val="00450DED"/>
    <w:rsid w:val="00451AD0"/>
    <w:rsid w:val="00451F10"/>
    <w:rsid w:val="00452EBC"/>
    <w:rsid w:val="0045318B"/>
    <w:rsid w:val="00455495"/>
    <w:rsid w:val="00455B1D"/>
    <w:rsid w:val="004561BD"/>
    <w:rsid w:val="00456953"/>
    <w:rsid w:val="00457BE6"/>
    <w:rsid w:val="00460162"/>
    <w:rsid w:val="0046588B"/>
    <w:rsid w:val="00471A91"/>
    <w:rsid w:val="00472C8E"/>
    <w:rsid w:val="00474431"/>
    <w:rsid w:val="00476930"/>
    <w:rsid w:val="00476BAC"/>
    <w:rsid w:val="00480D9E"/>
    <w:rsid w:val="00484AF9"/>
    <w:rsid w:val="0048526F"/>
    <w:rsid w:val="00485771"/>
    <w:rsid w:val="00485F0C"/>
    <w:rsid w:val="0048673E"/>
    <w:rsid w:val="00491FA5"/>
    <w:rsid w:val="00492454"/>
    <w:rsid w:val="00493002"/>
    <w:rsid w:val="004934FB"/>
    <w:rsid w:val="00493850"/>
    <w:rsid w:val="00497CB2"/>
    <w:rsid w:val="004A0E0F"/>
    <w:rsid w:val="004A25EA"/>
    <w:rsid w:val="004A3244"/>
    <w:rsid w:val="004A48FC"/>
    <w:rsid w:val="004A4A04"/>
    <w:rsid w:val="004A760E"/>
    <w:rsid w:val="004B06D0"/>
    <w:rsid w:val="004B3785"/>
    <w:rsid w:val="004B3930"/>
    <w:rsid w:val="004B4C9B"/>
    <w:rsid w:val="004B64DD"/>
    <w:rsid w:val="004C0E74"/>
    <w:rsid w:val="004C175B"/>
    <w:rsid w:val="004C542E"/>
    <w:rsid w:val="004C5DD0"/>
    <w:rsid w:val="004C5E4A"/>
    <w:rsid w:val="004C66F2"/>
    <w:rsid w:val="004C721B"/>
    <w:rsid w:val="004D0322"/>
    <w:rsid w:val="004D29A0"/>
    <w:rsid w:val="004D2D5D"/>
    <w:rsid w:val="004D4D03"/>
    <w:rsid w:val="004D5108"/>
    <w:rsid w:val="004D5E1B"/>
    <w:rsid w:val="004E0645"/>
    <w:rsid w:val="004E0D9D"/>
    <w:rsid w:val="004E210A"/>
    <w:rsid w:val="004E270A"/>
    <w:rsid w:val="004E2C00"/>
    <w:rsid w:val="004E2EF9"/>
    <w:rsid w:val="004E532C"/>
    <w:rsid w:val="004E6256"/>
    <w:rsid w:val="004F1FCE"/>
    <w:rsid w:val="004F25F8"/>
    <w:rsid w:val="004F4277"/>
    <w:rsid w:val="004F6A60"/>
    <w:rsid w:val="004F6EB5"/>
    <w:rsid w:val="004F70DD"/>
    <w:rsid w:val="004F7144"/>
    <w:rsid w:val="00501BD5"/>
    <w:rsid w:val="00501FF4"/>
    <w:rsid w:val="00504317"/>
    <w:rsid w:val="00505016"/>
    <w:rsid w:val="005058DB"/>
    <w:rsid w:val="00506283"/>
    <w:rsid w:val="00506929"/>
    <w:rsid w:val="00507F4C"/>
    <w:rsid w:val="00510C56"/>
    <w:rsid w:val="00511472"/>
    <w:rsid w:val="0051162C"/>
    <w:rsid w:val="005119E9"/>
    <w:rsid w:val="005120D8"/>
    <w:rsid w:val="0051329B"/>
    <w:rsid w:val="005158DB"/>
    <w:rsid w:val="00515929"/>
    <w:rsid w:val="00515E45"/>
    <w:rsid w:val="005167E3"/>
    <w:rsid w:val="005228AD"/>
    <w:rsid w:val="0052301D"/>
    <w:rsid w:val="005238ED"/>
    <w:rsid w:val="00523A67"/>
    <w:rsid w:val="005248D6"/>
    <w:rsid w:val="00527633"/>
    <w:rsid w:val="0053041D"/>
    <w:rsid w:val="00530C87"/>
    <w:rsid w:val="0053107D"/>
    <w:rsid w:val="005325F0"/>
    <w:rsid w:val="005357C9"/>
    <w:rsid w:val="00535E02"/>
    <w:rsid w:val="00537501"/>
    <w:rsid w:val="00540F07"/>
    <w:rsid w:val="005418A1"/>
    <w:rsid w:val="00542DF9"/>
    <w:rsid w:val="00543355"/>
    <w:rsid w:val="005438F8"/>
    <w:rsid w:val="00543C81"/>
    <w:rsid w:val="00544A89"/>
    <w:rsid w:val="005511C0"/>
    <w:rsid w:val="005523EE"/>
    <w:rsid w:val="005547F0"/>
    <w:rsid w:val="005566F4"/>
    <w:rsid w:val="00557E79"/>
    <w:rsid w:val="005620F6"/>
    <w:rsid w:val="00564388"/>
    <w:rsid w:val="00564523"/>
    <w:rsid w:val="00564B0F"/>
    <w:rsid w:val="0056658A"/>
    <w:rsid w:val="005670AD"/>
    <w:rsid w:val="00570100"/>
    <w:rsid w:val="0057206A"/>
    <w:rsid w:val="005739E0"/>
    <w:rsid w:val="00573A83"/>
    <w:rsid w:val="00573B19"/>
    <w:rsid w:val="00575AA1"/>
    <w:rsid w:val="00576FC9"/>
    <w:rsid w:val="00581FBD"/>
    <w:rsid w:val="00582146"/>
    <w:rsid w:val="005835B1"/>
    <w:rsid w:val="00585527"/>
    <w:rsid w:val="00585EAC"/>
    <w:rsid w:val="00586E1C"/>
    <w:rsid w:val="00587144"/>
    <w:rsid w:val="005878D0"/>
    <w:rsid w:val="00590E72"/>
    <w:rsid w:val="00591115"/>
    <w:rsid w:val="00593008"/>
    <w:rsid w:val="005A0466"/>
    <w:rsid w:val="005A0B9A"/>
    <w:rsid w:val="005A28BB"/>
    <w:rsid w:val="005A7356"/>
    <w:rsid w:val="005A75D4"/>
    <w:rsid w:val="005A7CD6"/>
    <w:rsid w:val="005B270B"/>
    <w:rsid w:val="005B27BA"/>
    <w:rsid w:val="005B57D6"/>
    <w:rsid w:val="005C0F5C"/>
    <w:rsid w:val="005C12BC"/>
    <w:rsid w:val="005C2DC0"/>
    <w:rsid w:val="005C318E"/>
    <w:rsid w:val="005C4A1E"/>
    <w:rsid w:val="005C7256"/>
    <w:rsid w:val="005C746E"/>
    <w:rsid w:val="005D0C51"/>
    <w:rsid w:val="005D18F6"/>
    <w:rsid w:val="005D4BAA"/>
    <w:rsid w:val="005D533A"/>
    <w:rsid w:val="005D5744"/>
    <w:rsid w:val="005E0FCE"/>
    <w:rsid w:val="005E1251"/>
    <w:rsid w:val="005E26DB"/>
    <w:rsid w:val="005E2D33"/>
    <w:rsid w:val="005E3172"/>
    <w:rsid w:val="005E3509"/>
    <w:rsid w:val="005E4495"/>
    <w:rsid w:val="005E5D54"/>
    <w:rsid w:val="005E653C"/>
    <w:rsid w:val="005E68D5"/>
    <w:rsid w:val="005E6F16"/>
    <w:rsid w:val="005E71D2"/>
    <w:rsid w:val="005E7BB7"/>
    <w:rsid w:val="005E7F06"/>
    <w:rsid w:val="005F03D7"/>
    <w:rsid w:val="005F38AE"/>
    <w:rsid w:val="005F39BD"/>
    <w:rsid w:val="005F4531"/>
    <w:rsid w:val="005F55F1"/>
    <w:rsid w:val="005F5F96"/>
    <w:rsid w:val="005F70A7"/>
    <w:rsid w:val="005F768D"/>
    <w:rsid w:val="00601174"/>
    <w:rsid w:val="006018B5"/>
    <w:rsid w:val="006021D8"/>
    <w:rsid w:val="00602FCE"/>
    <w:rsid w:val="00603C7E"/>
    <w:rsid w:val="00603F35"/>
    <w:rsid w:val="00605CEF"/>
    <w:rsid w:val="00605EAB"/>
    <w:rsid w:val="00607CF9"/>
    <w:rsid w:val="00613718"/>
    <w:rsid w:val="006147C9"/>
    <w:rsid w:val="00616BC4"/>
    <w:rsid w:val="00616D8B"/>
    <w:rsid w:val="00617A1B"/>
    <w:rsid w:val="00617B5D"/>
    <w:rsid w:val="00617B7D"/>
    <w:rsid w:val="006209A9"/>
    <w:rsid w:val="0062150D"/>
    <w:rsid w:val="00622046"/>
    <w:rsid w:val="00622E34"/>
    <w:rsid w:val="00623E20"/>
    <w:rsid w:val="00624495"/>
    <w:rsid w:val="006245FB"/>
    <w:rsid w:val="0062495A"/>
    <w:rsid w:val="00625656"/>
    <w:rsid w:val="00625DD5"/>
    <w:rsid w:val="006265A8"/>
    <w:rsid w:val="00626DA8"/>
    <w:rsid w:val="0062708C"/>
    <w:rsid w:val="0062748B"/>
    <w:rsid w:val="006277ED"/>
    <w:rsid w:val="0062788A"/>
    <w:rsid w:val="00627B1D"/>
    <w:rsid w:val="00627FE4"/>
    <w:rsid w:val="0063041F"/>
    <w:rsid w:val="00630DE0"/>
    <w:rsid w:val="00631069"/>
    <w:rsid w:val="006316D4"/>
    <w:rsid w:val="00633960"/>
    <w:rsid w:val="00637CC6"/>
    <w:rsid w:val="00637F54"/>
    <w:rsid w:val="006417FE"/>
    <w:rsid w:val="00642B05"/>
    <w:rsid w:val="00645B44"/>
    <w:rsid w:val="006464E9"/>
    <w:rsid w:val="00651613"/>
    <w:rsid w:val="006530A0"/>
    <w:rsid w:val="006530F4"/>
    <w:rsid w:val="00655B7A"/>
    <w:rsid w:val="00655BBD"/>
    <w:rsid w:val="00655DF4"/>
    <w:rsid w:val="006565B6"/>
    <w:rsid w:val="0066187B"/>
    <w:rsid w:val="006623E3"/>
    <w:rsid w:val="00662E79"/>
    <w:rsid w:val="00663195"/>
    <w:rsid w:val="006648D4"/>
    <w:rsid w:val="00665379"/>
    <w:rsid w:val="006672B2"/>
    <w:rsid w:val="00670736"/>
    <w:rsid w:val="006720DE"/>
    <w:rsid w:val="00674142"/>
    <w:rsid w:val="00674FFE"/>
    <w:rsid w:val="00675AEB"/>
    <w:rsid w:val="00676474"/>
    <w:rsid w:val="00677E3B"/>
    <w:rsid w:val="00680BCF"/>
    <w:rsid w:val="0068125A"/>
    <w:rsid w:val="0068175E"/>
    <w:rsid w:val="00681C49"/>
    <w:rsid w:val="00686158"/>
    <w:rsid w:val="00690074"/>
    <w:rsid w:val="00690332"/>
    <w:rsid w:val="00692281"/>
    <w:rsid w:val="00692984"/>
    <w:rsid w:val="006960FC"/>
    <w:rsid w:val="006A1FBD"/>
    <w:rsid w:val="006A416A"/>
    <w:rsid w:val="006A4DD4"/>
    <w:rsid w:val="006A5102"/>
    <w:rsid w:val="006A72B5"/>
    <w:rsid w:val="006B0980"/>
    <w:rsid w:val="006B314B"/>
    <w:rsid w:val="006B3A77"/>
    <w:rsid w:val="006B4028"/>
    <w:rsid w:val="006B59EA"/>
    <w:rsid w:val="006C238E"/>
    <w:rsid w:val="006C281D"/>
    <w:rsid w:val="006C290E"/>
    <w:rsid w:val="006C293B"/>
    <w:rsid w:val="006C367C"/>
    <w:rsid w:val="006C44C8"/>
    <w:rsid w:val="006C60E1"/>
    <w:rsid w:val="006C7269"/>
    <w:rsid w:val="006C7389"/>
    <w:rsid w:val="006C7C24"/>
    <w:rsid w:val="006D162A"/>
    <w:rsid w:val="006D473D"/>
    <w:rsid w:val="006D4C19"/>
    <w:rsid w:val="006D4E9C"/>
    <w:rsid w:val="006D518C"/>
    <w:rsid w:val="006E3682"/>
    <w:rsid w:val="006E68EA"/>
    <w:rsid w:val="006F0AB4"/>
    <w:rsid w:val="006F111D"/>
    <w:rsid w:val="006F1447"/>
    <w:rsid w:val="006F2729"/>
    <w:rsid w:val="006F3851"/>
    <w:rsid w:val="006F3D67"/>
    <w:rsid w:val="006F4C0B"/>
    <w:rsid w:val="00700F6B"/>
    <w:rsid w:val="00702854"/>
    <w:rsid w:val="007051D9"/>
    <w:rsid w:val="007058B9"/>
    <w:rsid w:val="00706E30"/>
    <w:rsid w:val="00711B72"/>
    <w:rsid w:val="0071248F"/>
    <w:rsid w:val="00712FC9"/>
    <w:rsid w:val="00713AFC"/>
    <w:rsid w:val="007151E3"/>
    <w:rsid w:val="007202A0"/>
    <w:rsid w:val="00721DC4"/>
    <w:rsid w:val="0072318D"/>
    <w:rsid w:val="0072354D"/>
    <w:rsid w:val="00723CD7"/>
    <w:rsid w:val="007262CE"/>
    <w:rsid w:val="007263A9"/>
    <w:rsid w:val="00730541"/>
    <w:rsid w:val="007309BE"/>
    <w:rsid w:val="007316E9"/>
    <w:rsid w:val="0073308D"/>
    <w:rsid w:val="00733175"/>
    <w:rsid w:val="00733C5A"/>
    <w:rsid w:val="00735E75"/>
    <w:rsid w:val="00735E88"/>
    <w:rsid w:val="00737991"/>
    <w:rsid w:val="00744678"/>
    <w:rsid w:val="00746177"/>
    <w:rsid w:val="007558F8"/>
    <w:rsid w:val="007566FE"/>
    <w:rsid w:val="00756EC4"/>
    <w:rsid w:val="0075717A"/>
    <w:rsid w:val="00757DB7"/>
    <w:rsid w:val="00757DFC"/>
    <w:rsid w:val="00760F21"/>
    <w:rsid w:val="00762C2F"/>
    <w:rsid w:val="00763DA5"/>
    <w:rsid w:val="00763E30"/>
    <w:rsid w:val="0076587A"/>
    <w:rsid w:val="00766029"/>
    <w:rsid w:val="00766690"/>
    <w:rsid w:val="00767943"/>
    <w:rsid w:val="007715D4"/>
    <w:rsid w:val="00772D66"/>
    <w:rsid w:val="00773529"/>
    <w:rsid w:val="007817EF"/>
    <w:rsid w:val="00783B5F"/>
    <w:rsid w:val="00784BD8"/>
    <w:rsid w:val="007850B4"/>
    <w:rsid w:val="00785BDD"/>
    <w:rsid w:val="00785C09"/>
    <w:rsid w:val="00786AD8"/>
    <w:rsid w:val="007900E3"/>
    <w:rsid w:val="00791ED7"/>
    <w:rsid w:val="007924A2"/>
    <w:rsid w:val="007952E6"/>
    <w:rsid w:val="00795C29"/>
    <w:rsid w:val="007960EA"/>
    <w:rsid w:val="00796DB8"/>
    <w:rsid w:val="007972BC"/>
    <w:rsid w:val="007A0C4C"/>
    <w:rsid w:val="007A11F5"/>
    <w:rsid w:val="007A2DE5"/>
    <w:rsid w:val="007A3001"/>
    <w:rsid w:val="007A45FA"/>
    <w:rsid w:val="007A4ADF"/>
    <w:rsid w:val="007A54AE"/>
    <w:rsid w:val="007A573A"/>
    <w:rsid w:val="007A768E"/>
    <w:rsid w:val="007B15F7"/>
    <w:rsid w:val="007B2A76"/>
    <w:rsid w:val="007B430D"/>
    <w:rsid w:val="007B44A9"/>
    <w:rsid w:val="007B47F3"/>
    <w:rsid w:val="007B5BF2"/>
    <w:rsid w:val="007B7D71"/>
    <w:rsid w:val="007C2458"/>
    <w:rsid w:val="007C2A98"/>
    <w:rsid w:val="007C3796"/>
    <w:rsid w:val="007C46AC"/>
    <w:rsid w:val="007C4D9E"/>
    <w:rsid w:val="007C5550"/>
    <w:rsid w:val="007C5DAF"/>
    <w:rsid w:val="007C685A"/>
    <w:rsid w:val="007C6D45"/>
    <w:rsid w:val="007C6DBD"/>
    <w:rsid w:val="007C70D7"/>
    <w:rsid w:val="007D253A"/>
    <w:rsid w:val="007D5B11"/>
    <w:rsid w:val="007D7944"/>
    <w:rsid w:val="007E0181"/>
    <w:rsid w:val="007E0752"/>
    <w:rsid w:val="007E0A4B"/>
    <w:rsid w:val="007E1A50"/>
    <w:rsid w:val="007E1B78"/>
    <w:rsid w:val="007E559B"/>
    <w:rsid w:val="007E56C8"/>
    <w:rsid w:val="007E5B4C"/>
    <w:rsid w:val="007E60DF"/>
    <w:rsid w:val="007E6688"/>
    <w:rsid w:val="007E7157"/>
    <w:rsid w:val="007F0239"/>
    <w:rsid w:val="007F1B7F"/>
    <w:rsid w:val="007F4EE6"/>
    <w:rsid w:val="007F5986"/>
    <w:rsid w:val="007F6448"/>
    <w:rsid w:val="007F6AD0"/>
    <w:rsid w:val="007F74DF"/>
    <w:rsid w:val="00800313"/>
    <w:rsid w:val="00800A18"/>
    <w:rsid w:val="00801414"/>
    <w:rsid w:val="00801DB8"/>
    <w:rsid w:val="00803680"/>
    <w:rsid w:val="00803EDD"/>
    <w:rsid w:val="0080407C"/>
    <w:rsid w:val="008052B7"/>
    <w:rsid w:val="00807346"/>
    <w:rsid w:val="008112CF"/>
    <w:rsid w:val="00811471"/>
    <w:rsid w:val="008128A9"/>
    <w:rsid w:val="008135FA"/>
    <w:rsid w:val="00815ACE"/>
    <w:rsid w:val="00815E2C"/>
    <w:rsid w:val="00817D0C"/>
    <w:rsid w:val="00817DD3"/>
    <w:rsid w:val="00820E37"/>
    <w:rsid w:val="00822398"/>
    <w:rsid w:val="00823159"/>
    <w:rsid w:val="008254A3"/>
    <w:rsid w:val="008258BA"/>
    <w:rsid w:val="008259E8"/>
    <w:rsid w:val="008321F9"/>
    <w:rsid w:val="008340CA"/>
    <w:rsid w:val="00835223"/>
    <w:rsid w:val="00835801"/>
    <w:rsid w:val="00835CCA"/>
    <w:rsid w:val="008368EF"/>
    <w:rsid w:val="00836D83"/>
    <w:rsid w:val="00840D6B"/>
    <w:rsid w:val="00847F21"/>
    <w:rsid w:val="00850BD7"/>
    <w:rsid w:val="00850DE3"/>
    <w:rsid w:val="008515BA"/>
    <w:rsid w:val="00851C51"/>
    <w:rsid w:val="008529E4"/>
    <w:rsid w:val="008551F2"/>
    <w:rsid w:val="00855FD2"/>
    <w:rsid w:val="00856F35"/>
    <w:rsid w:val="00860107"/>
    <w:rsid w:val="00861419"/>
    <w:rsid w:val="008615F1"/>
    <w:rsid w:val="00861F28"/>
    <w:rsid w:val="008624A2"/>
    <w:rsid w:val="0086297A"/>
    <w:rsid w:val="00862E77"/>
    <w:rsid w:val="0086565D"/>
    <w:rsid w:val="00866933"/>
    <w:rsid w:val="008701CF"/>
    <w:rsid w:val="008737F9"/>
    <w:rsid w:val="00873E91"/>
    <w:rsid w:val="008744D3"/>
    <w:rsid w:val="00874AB2"/>
    <w:rsid w:val="008759D2"/>
    <w:rsid w:val="0087796A"/>
    <w:rsid w:val="00880B98"/>
    <w:rsid w:val="008817C1"/>
    <w:rsid w:val="00883A34"/>
    <w:rsid w:val="008846CC"/>
    <w:rsid w:val="00885295"/>
    <w:rsid w:val="00886937"/>
    <w:rsid w:val="00887B63"/>
    <w:rsid w:val="00891888"/>
    <w:rsid w:val="00892B91"/>
    <w:rsid w:val="00894692"/>
    <w:rsid w:val="00894B29"/>
    <w:rsid w:val="00894BAA"/>
    <w:rsid w:val="00896A0B"/>
    <w:rsid w:val="008A047D"/>
    <w:rsid w:val="008A10D1"/>
    <w:rsid w:val="008A3059"/>
    <w:rsid w:val="008A3326"/>
    <w:rsid w:val="008A657C"/>
    <w:rsid w:val="008A79DA"/>
    <w:rsid w:val="008B0FB2"/>
    <w:rsid w:val="008B1648"/>
    <w:rsid w:val="008B1944"/>
    <w:rsid w:val="008B2A82"/>
    <w:rsid w:val="008B3D1A"/>
    <w:rsid w:val="008B5989"/>
    <w:rsid w:val="008B59A9"/>
    <w:rsid w:val="008B6139"/>
    <w:rsid w:val="008B72CB"/>
    <w:rsid w:val="008C1780"/>
    <w:rsid w:val="008C3E62"/>
    <w:rsid w:val="008C47D4"/>
    <w:rsid w:val="008C5193"/>
    <w:rsid w:val="008C67C1"/>
    <w:rsid w:val="008C6EF4"/>
    <w:rsid w:val="008D1450"/>
    <w:rsid w:val="008D1CC2"/>
    <w:rsid w:val="008D1E39"/>
    <w:rsid w:val="008D47A5"/>
    <w:rsid w:val="008D4E67"/>
    <w:rsid w:val="008D4EC8"/>
    <w:rsid w:val="008D74F2"/>
    <w:rsid w:val="008E1AD7"/>
    <w:rsid w:val="008E2C94"/>
    <w:rsid w:val="008E61AD"/>
    <w:rsid w:val="008E786B"/>
    <w:rsid w:val="008F28D1"/>
    <w:rsid w:val="008F5B54"/>
    <w:rsid w:val="00904DFA"/>
    <w:rsid w:val="009059C8"/>
    <w:rsid w:val="0090696D"/>
    <w:rsid w:val="00906E38"/>
    <w:rsid w:val="009076A3"/>
    <w:rsid w:val="00907F67"/>
    <w:rsid w:val="00911E36"/>
    <w:rsid w:val="00912599"/>
    <w:rsid w:val="00913781"/>
    <w:rsid w:val="00913CA1"/>
    <w:rsid w:val="00914F10"/>
    <w:rsid w:val="00915FFC"/>
    <w:rsid w:val="009218B2"/>
    <w:rsid w:val="009237C4"/>
    <w:rsid w:val="00924809"/>
    <w:rsid w:val="00926462"/>
    <w:rsid w:val="009264C6"/>
    <w:rsid w:val="00926C03"/>
    <w:rsid w:val="00930F1B"/>
    <w:rsid w:val="0093173D"/>
    <w:rsid w:val="00933118"/>
    <w:rsid w:val="00933280"/>
    <w:rsid w:val="00933554"/>
    <w:rsid w:val="0093558B"/>
    <w:rsid w:val="009359AA"/>
    <w:rsid w:val="00936CAB"/>
    <w:rsid w:val="009370DE"/>
    <w:rsid w:val="009444F3"/>
    <w:rsid w:val="00951FCB"/>
    <w:rsid w:val="00952407"/>
    <w:rsid w:val="00955FF1"/>
    <w:rsid w:val="009578AF"/>
    <w:rsid w:val="00960F6F"/>
    <w:rsid w:val="00962415"/>
    <w:rsid w:val="0096443C"/>
    <w:rsid w:val="00965A64"/>
    <w:rsid w:val="00965F56"/>
    <w:rsid w:val="00966517"/>
    <w:rsid w:val="00967581"/>
    <w:rsid w:val="009705E0"/>
    <w:rsid w:val="00971116"/>
    <w:rsid w:val="0097254D"/>
    <w:rsid w:val="00981716"/>
    <w:rsid w:val="00982E60"/>
    <w:rsid w:val="0098528D"/>
    <w:rsid w:val="00993FCE"/>
    <w:rsid w:val="0099429C"/>
    <w:rsid w:val="00994963"/>
    <w:rsid w:val="00994966"/>
    <w:rsid w:val="009A0942"/>
    <w:rsid w:val="009A0BE9"/>
    <w:rsid w:val="009A136D"/>
    <w:rsid w:val="009A38E8"/>
    <w:rsid w:val="009A676F"/>
    <w:rsid w:val="009B0BFF"/>
    <w:rsid w:val="009B1480"/>
    <w:rsid w:val="009B205C"/>
    <w:rsid w:val="009B3531"/>
    <w:rsid w:val="009B3601"/>
    <w:rsid w:val="009B573A"/>
    <w:rsid w:val="009B70F9"/>
    <w:rsid w:val="009B7A32"/>
    <w:rsid w:val="009C0333"/>
    <w:rsid w:val="009C29E6"/>
    <w:rsid w:val="009C4659"/>
    <w:rsid w:val="009C542B"/>
    <w:rsid w:val="009C6E57"/>
    <w:rsid w:val="009C7A82"/>
    <w:rsid w:val="009C7DB0"/>
    <w:rsid w:val="009D0218"/>
    <w:rsid w:val="009D0834"/>
    <w:rsid w:val="009D121D"/>
    <w:rsid w:val="009D1B3D"/>
    <w:rsid w:val="009D2C02"/>
    <w:rsid w:val="009D344B"/>
    <w:rsid w:val="009D5B2F"/>
    <w:rsid w:val="009D5B53"/>
    <w:rsid w:val="009D5C38"/>
    <w:rsid w:val="009D6408"/>
    <w:rsid w:val="009D6BB4"/>
    <w:rsid w:val="009D6DFF"/>
    <w:rsid w:val="009D7095"/>
    <w:rsid w:val="009D7FDB"/>
    <w:rsid w:val="009E036D"/>
    <w:rsid w:val="009E1E6D"/>
    <w:rsid w:val="009E390C"/>
    <w:rsid w:val="009E40D3"/>
    <w:rsid w:val="009E578B"/>
    <w:rsid w:val="009E6A4D"/>
    <w:rsid w:val="009E74BE"/>
    <w:rsid w:val="009E77A5"/>
    <w:rsid w:val="009E7820"/>
    <w:rsid w:val="009E78C3"/>
    <w:rsid w:val="009F1972"/>
    <w:rsid w:val="009F2574"/>
    <w:rsid w:val="009F2E3C"/>
    <w:rsid w:val="009F6290"/>
    <w:rsid w:val="00A00F0F"/>
    <w:rsid w:val="00A01E6B"/>
    <w:rsid w:val="00A05E9A"/>
    <w:rsid w:val="00A06969"/>
    <w:rsid w:val="00A07594"/>
    <w:rsid w:val="00A103A9"/>
    <w:rsid w:val="00A1107C"/>
    <w:rsid w:val="00A11BE8"/>
    <w:rsid w:val="00A1517B"/>
    <w:rsid w:val="00A17110"/>
    <w:rsid w:val="00A216CD"/>
    <w:rsid w:val="00A26405"/>
    <w:rsid w:val="00A30072"/>
    <w:rsid w:val="00A31429"/>
    <w:rsid w:val="00A32DAA"/>
    <w:rsid w:val="00A3421C"/>
    <w:rsid w:val="00A342E5"/>
    <w:rsid w:val="00A34BB1"/>
    <w:rsid w:val="00A40403"/>
    <w:rsid w:val="00A40A1D"/>
    <w:rsid w:val="00A42C51"/>
    <w:rsid w:val="00A454CE"/>
    <w:rsid w:val="00A45C43"/>
    <w:rsid w:val="00A45F83"/>
    <w:rsid w:val="00A5029A"/>
    <w:rsid w:val="00A506B8"/>
    <w:rsid w:val="00A516B8"/>
    <w:rsid w:val="00A51B43"/>
    <w:rsid w:val="00A52837"/>
    <w:rsid w:val="00A5709E"/>
    <w:rsid w:val="00A616D7"/>
    <w:rsid w:val="00A63A94"/>
    <w:rsid w:val="00A63DEF"/>
    <w:rsid w:val="00A64ECB"/>
    <w:rsid w:val="00A66595"/>
    <w:rsid w:val="00A7116D"/>
    <w:rsid w:val="00A71978"/>
    <w:rsid w:val="00A721F0"/>
    <w:rsid w:val="00A72FAA"/>
    <w:rsid w:val="00A74F98"/>
    <w:rsid w:val="00A7661D"/>
    <w:rsid w:val="00A76B98"/>
    <w:rsid w:val="00A76BAE"/>
    <w:rsid w:val="00A77DD6"/>
    <w:rsid w:val="00A8068D"/>
    <w:rsid w:val="00A80E31"/>
    <w:rsid w:val="00A81D2B"/>
    <w:rsid w:val="00A82742"/>
    <w:rsid w:val="00A82932"/>
    <w:rsid w:val="00A84AD9"/>
    <w:rsid w:val="00A85DE3"/>
    <w:rsid w:val="00A906C0"/>
    <w:rsid w:val="00A9135D"/>
    <w:rsid w:val="00A91B26"/>
    <w:rsid w:val="00A92A7E"/>
    <w:rsid w:val="00A9373E"/>
    <w:rsid w:val="00A95521"/>
    <w:rsid w:val="00A9796F"/>
    <w:rsid w:val="00AA5E41"/>
    <w:rsid w:val="00AA6EA0"/>
    <w:rsid w:val="00AA6F31"/>
    <w:rsid w:val="00AA7976"/>
    <w:rsid w:val="00AB07E4"/>
    <w:rsid w:val="00AB2999"/>
    <w:rsid w:val="00AB4BFC"/>
    <w:rsid w:val="00AB6576"/>
    <w:rsid w:val="00AB658C"/>
    <w:rsid w:val="00AB68BC"/>
    <w:rsid w:val="00AC210C"/>
    <w:rsid w:val="00AC2EF4"/>
    <w:rsid w:val="00AC3094"/>
    <w:rsid w:val="00AC3EAC"/>
    <w:rsid w:val="00AC5E40"/>
    <w:rsid w:val="00AC653B"/>
    <w:rsid w:val="00AC732D"/>
    <w:rsid w:val="00AC7B20"/>
    <w:rsid w:val="00AD2184"/>
    <w:rsid w:val="00AD6154"/>
    <w:rsid w:val="00AD6B14"/>
    <w:rsid w:val="00AD6FFF"/>
    <w:rsid w:val="00AD7271"/>
    <w:rsid w:val="00AE1F4A"/>
    <w:rsid w:val="00AE220F"/>
    <w:rsid w:val="00AE3CF4"/>
    <w:rsid w:val="00AE5724"/>
    <w:rsid w:val="00AE5DA2"/>
    <w:rsid w:val="00AE6C24"/>
    <w:rsid w:val="00AE6F24"/>
    <w:rsid w:val="00AE70E2"/>
    <w:rsid w:val="00AE7726"/>
    <w:rsid w:val="00AF0C2D"/>
    <w:rsid w:val="00AF1AE4"/>
    <w:rsid w:val="00AF2839"/>
    <w:rsid w:val="00AF2A77"/>
    <w:rsid w:val="00AF4875"/>
    <w:rsid w:val="00AF5F91"/>
    <w:rsid w:val="00AF6C8D"/>
    <w:rsid w:val="00B00F8D"/>
    <w:rsid w:val="00B0246B"/>
    <w:rsid w:val="00B05A98"/>
    <w:rsid w:val="00B0615E"/>
    <w:rsid w:val="00B12E03"/>
    <w:rsid w:val="00B1558B"/>
    <w:rsid w:val="00B16149"/>
    <w:rsid w:val="00B16E12"/>
    <w:rsid w:val="00B17B3D"/>
    <w:rsid w:val="00B20D57"/>
    <w:rsid w:val="00B21F99"/>
    <w:rsid w:val="00B232E3"/>
    <w:rsid w:val="00B23858"/>
    <w:rsid w:val="00B23AC0"/>
    <w:rsid w:val="00B23FFA"/>
    <w:rsid w:val="00B24335"/>
    <w:rsid w:val="00B27A67"/>
    <w:rsid w:val="00B304AB"/>
    <w:rsid w:val="00B30D0C"/>
    <w:rsid w:val="00B33A19"/>
    <w:rsid w:val="00B33A3F"/>
    <w:rsid w:val="00B33DC7"/>
    <w:rsid w:val="00B367E8"/>
    <w:rsid w:val="00B375C1"/>
    <w:rsid w:val="00B430F8"/>
    <w:rsid w:val="00B43538"/>
    <w:rsid w:val="00B43CDD"/>
    <w:rsid w:val="00B43FAF"/>
    <w:rsid w:val="00B456A7"/>
    <w:rsid w:val="00B468D0"/>
    <w:rsid w:val="00B50616"/>
    <w:rsid w:val="00B5167A"/>
    <w:rsid w:val="00B5193B"/>
    <w:rsid w:val="00B53822"/>
    <w:rsid w:val="00B55B16"/>
    <w:rsid w:val="00B577C6"/>
    <w:rsid w:val="00B57905"/>
    <w:rsid w:val="00B6038F"/>
    <w:rsid w:val="00B61A87"/>
    <w:rsid w:val="00B639FF"/>
    <w:rsid w:val="00B6588C"/>
    <w:rsid w:val="00B65C0A"/>
    <w:rsid w:val="00B66284"/>
    <w:rsid w:val="00B67CAF"/>
    <w:rsid w:val="00B73A93"/>
    <w:rsid w:val="00B766E3"/>
    <w:rsid w:val="00B8022A"/>
    <w:rsid w:val="00B82719"/>
    <w:rsid w:val="00B840BE"/>
    <w:rsid w:val="00B861CE"/>
    <w:rsid w:val="00B87474"/>
    <w:rsid w:val="00B909E7"/>
    <w:rsid w:val="00B90CF4"/>
    <w:rsid w:val="00B93309"/>
    <w:rsid w:val="00B96519"/>
    <w:rsid w:val="00B96A50"/>
    <w:rsid w:val="00BA0160"/>
    <w:rsid w:val="00BA2C00"/>
    <w:rsid w:val="00BA3157"/>
    <w:rsid w:val="00BA43AC"/>
    <w:rsid w:val="00BB3549"/>
    <w:rsid w:val="00BB4037"/>
    <w:rsid w:val="00BB4F7F"/>
    <w:rsid w:val="00BB62DD"/>
    <w:rsid w:val="00BB73BF"/>
    <w:rsid w:val="00BC26E6"/>
    <w:rsid w:val="00BC4352"/>
    <w:rsid w:val="00BC47E6"/>
    <w:rsid w:val="00BC5847"/>
    <w:rsid w:val="00BD0E8D"/>
    <w:rsid w:val="00BD1ED9"/>
    <w:rsid w:val="00BD4121"/>
    <w:rsid w:val="00BD52CD"/>
    <w:rsid w:val="00BD5C59"/>
    <w:rsid w:val="00BD6635"/>
    <w:rsid w:val="00BE0E40"/>
    <w:rsid w:val="00BE0F77"/>
    <w:rsid w:val="00BE3A36"/>
    <w:rsid w:val="00BE3AD0"/>
    <w:rsid w:val="00BE44C7"/>
    <w:rsid w:val="00BE45ED"/>
    <w:rsid w:val="00BE55B4"/>
    <w:rsid w:val="00BE668A"/>
    <w:rsid w:val="00BE6D9C"/>
    <w:rsid w:val="00BE7102"/>
    <w:rsid w:val="00BF115E"/>
    <w:rsid w:val="00BF32DB"/>
    <w:rsid w:val="00BF3867"/>
    <w:rsid w:val="00BF4490"/>
    <w:rsid w:val="00BF4A84"/>
    <w:rsid w:val="00BF5C09"/>
    <w:rsid w:val="00C00625"/>
    <w:rsid w:val="00C024D6"/>
    <w:rsid w:val="00C03D4B"/>
    <w:rsid w:val="00C067DE"/>
    <w:rsid w:val="00C07364"/>
    <w:rsid w:val="00C126A2"/>
    <w:rsid w:val="00C128E7"/>
    <w:rsid w:val="00C1350A"/>
    <w:rsid w:val="00C14AC0"/>
    <w:rsid w:val="00C16018"/>
    <w:rsid w:val="00C203CC"/>
    <w:rsid w:val="00C217F3"/>
    <w:rsid w:val="00C22162"/>
    <w:rsid w:val="00C22551"/>
    <w:rsid w:val="00C242AC"/>
    <w:rsid w:val="00C2467F"/>
    <w:rsid w:val="00C268C9"/>
    <w:rsid w:val="00C279EE"/>
    <w:rsid w:val="00C313A0"/>
    <w:rsid w:val="00C33490"/>
    <w:rsid w:val="00C35970"/>
    <w:rsid w:val="00C369DF"/>
    <w:rsid w:val="00C41075"/>
    <w:rsid w:val="00C43709"/>
    <w:rsid w:val="00C450EB"/>
    <w:rsid w:val="00C45895"/>
    <w:rsid w:val="00C466BD"/>
    <w:rsid w:val="00C471C9"/>
    <w:rsid w:val="00C50380"/>
    <w:rsid w:val="00C50EA0"/>
    <w:rsid w:val="00C51A91"/>
    <w:rsid w:val="00C52265"/>
    <w:rsid w:val="00C5338F"/>
    <w:rsid w:val="00C55C65"/>
    <w:rsid w:val="00C62D42"/>
    <w:rsid w:val="00C62E4F"/>
    <w:rsid w:val="00C6308E"/>
    <w:rsid w:val="00C665BD"/>
    <w:rsid w:val="00C6758A"/>
    <w:rsid w:val="00C7033D"/>
    <w:rsid w:val="00C71FB8"/>
    <w:rsid w:val="00C728FC"/>
    <w:rsid w:val="00C72F9B"/>
    <w:rsid w:val="00C75A76"/>
    <w:rsid w:val="00C76CFF"/>
    <w:rsid w:val="00C8014C"/>
    <w:rsid w:val="00C82001"/>
    <w:rsid w:val="00C84685"/>
    <w:rsid w:val="00C84E87"/>
    <w:rsid w:val="00C917D9"/>
    <w:rsid w:val="00C93959"/>
    <w:rsid w:val="00C93ADD"/>
    <w:rsid w:val="00C94F08"/>
    <w:rsid w:val="00C95766"/>
    <w:rsid w:val="00C97174"/>
    <w:rsid w:val="00C97A9F"/>
    <w:rsid w:val="00CA0E95"/>
    <w:rsid w:val="00CA26A4"/>
    <w:rsid w:val="00CA3541"/>
    <w:rsid w:val="00CA41B3"/>
    <w:rsid w:val="00CA42C8"/>
    <w:rsid w:val="00CA4D1D"/>
    <w:rsid w:val="00CA5DF6"/>
    <w:rsid w:val="00CA77F7"/>
    <w:rsid w:val="00CB11C7"/>
    <w:rsid w:val="00CB2A09"/>
    <w:rsid w:val="00CB3632"/>
    <w:rsid w:val="00CB3FB8"/>
    <w:rsid w:val="00CB3FC2"/>
    <w:rsid w:val="00CB7183"/>
    <w:rsid w:val="00CC341A"/>
    <w:rsid w:val="00CC34C7"/>
    <w:rsid w:val="00CC4F5B"/>
    <w:rsid w:val="00CC59F1"/>
    <w:rsid w:val="00CC5BF2"/>
    <w:rsid w:val="00CC7691"/>
    <w:rsid w:val="00CC7E5A"/>
    <w:rsid w:val="00CD1B8B"/>
    <w:rsid w:val="00CD2646"/>
    <w:rsid w:val="00CD320E"/>
    <w:rsid w:val="00CD4346"/>
    <w:rsid w:val="00CD6529"/>
    <w:rsid w:val="00CD6F58"/>
    <w:rsid w:val="00CE0C28"/>
    <w:rsid w:val="00CE2A4D"/>
    <w:rsid w:val="00CE5361"/>
    <w:rsid w:val="00CE744B"/>
    <w:rsid w:val="00CE7807"/>
    <w:rsid w:val="00CF0E2B"/>
    <w:rsid w:val="00CF11CC"/>
    <w:rsid w:val="00CF1973"/>
    <w:rsid w:val="00CF1D9F"/>
    <w:rsid w:val="00CF28CE"/>
    <w:rsid w:val="00CF31F5"/>
    <w:rsid w:val="00D02E10"/>
    <w:rsid w:val="00D04834"/>
    <w:rsid w:val="00D04863"/>
    <w:rsid w:val="00D0677C"/>
    <w:rsid w:val="00D06F66"/>
    <w:rsid w:val="00D10AF2"/>
    <w:rsid w:val="00D12565"/>
    <w:rsid w:val="00D125FA"/>
    <w:rsid w:val="00D1543B"/>
    <w:rsid w:val="00D1714C"/>
    <w:rsid w:val="00D174BD"/>
    <w:rsid w:val="00D2174C"/>
    <w:rsid w:val="00D21D3D"/>
    <w:rsid w:val="00D2243C"/>
    <w:rsid w:val="00D236EA"/>
    <w:rsid w:val="00D24785"/>
    <w:rsid w:val="00D247DE"/>
    <w:rsid w:val="00D2680C"/>
    <w:rsid w:val="00D31BEE"/>
    <w:rsid w:val="00D31DC0"/>
    <w:rsid w:val="00D358A9"/>
    <w:rsid w:val="00D36219"/>
    <w:rsid w:val="00D4175B"/>
    <w:rsid w:val="00D419B3"/>
    <w:rsid w:val="00D41AF3"/>
    <w:rsid w:val="00D41BF1"/>
    <w:rsid w:val="00D43EEC"/>
    <w:rsid w:val="00D47B44"/>
    <w:rsid w:val="00D47C69"/>
    <w:rsid w:val="00D51FCB"/>
    <w:rsid w:val="00D524BA"/>
    <w:rsid w:val="00D5257F"/>
    <w:rsid w:val="00D54B00"/>
    <w:rsid w:val="00D557FD"/>
    <w:rsid w:val="00D55DC7"/>
    <w:rsid w:val="00D566DA"/>
    <w:rsid w:val="00D5680F"/>
    <w:rsid w:val="00D56CFB"/>
    <w:rsid w:val="00D5728E"/>
    <w:rsid w:val="00D57CAF"/>
    <w:rsid w:val="00D61C84"/>
    <w:rsid w:val="00D63545"/>
    <w:rsid w:val="00D642E4"/>
    <w:rsid w:val="00D6536B"/>
    <w:rsid w:val="00D71BE4"/>
    <w:rsid w:val="00D72FAB"/>
    <w:rsid w:val="00D770A5"/>
    <w:rsid w:val="00D8087A"/>
    <w:rsid w:val="00D80F88"/>
    <w:rsid w:val="00D8194F"/>
    <w:rsid w:val="00D84EC1"/>
    <w:rsid w:val="00D85403"/>
    <w:rsid w:val="00D8595C"/>
    <w:rsid w:val="00D86DCC"/>
    <w:rsid w:val="00D9183D"/>
    <w:rsid w:val="00D92568"/>
    <w:rsid w:val="00D9292F"/>
    <w:rsid w:val="00D9531C"/>
    <w:rsid w:val="00D9534F"/>
    <w:rsid w:val="00D95CB2"/>
    <w:rsid w:val="00DA134F"/>
    <w:rsid w:val="00DA3176"/>
    <w:rsid w:val="00DA332C"/>
    <w:rsid w:val="00DA3EEF"/>
    <w:rsid w:val="00DA40AF"/>
    <w:rsid w:val="00DA4514"/>
    <w:rsid w:val="00DA5409"/>
    <w:rsid w:val="00DA6725"/>
    <w:rsid w:val="00DB0FB1"/>
    <w:rsid w:val="00DB2D46"/>
    <w:rsid w:val="00DB48F8"/>
    <w:rsid w:val="00DB586D"/>
    <w:rsid w:val="00DC0F10"/>
    <w:rsid w:val="00DC1853"/>
    <w:rsid w:val="00DC2308"/>
    <w:rsid w:val="00DC2889"/>
    <w:rsid w:val="00DC3761"/>
    <w:rsid w:val="00DC3C79"/>
    <w:rsid w:val="00DC46D1"/>
    <w:rsid w:val="00DC47C7"/>
    <w:rsid w:val="00DC619C"/>
    <w:rsid w:val="00DC66F5"/>
    <w:rsid w:val="00DC6F4F"/>
    <w:rsid w:val="00DD0383"/>
    <w:rsid w:val="00DD118B"/>
    <w:rsid w:val="00DD5CE0"/>
    <w:rsid w:val="00DD5E93"/>
    <w:rsid w:val="00DD6F54"/>
    <w:rsid w:val="00DE0E6A"/>
    <w:rsid w:val="00DE2080"/>
    <w:rsid w:val="00DE2CFB"/>
    <w:rsid w:val="00DE2D82"/>
    <w:rsid w:val="00DE3470"/>
    <w:rsid w:val="00DE4038"/>
    <w:rsid w:val="00DE4039"/>
    <w:rsid w:val="00DE53E4"/>
    <w:rsid w:val="00DF1750"/>
    <w:rsid w:val="00DF1F9D"/>
    <w:rsid w:val="00DF2FE4"/>
    <w:rsid w:val="00DF5107"/>
    <w:rsid w:val="00DF5C4E"/>
    <w:rsid w:val="00E014D8"/>
    <w:rsid w:val="00E02AED"/>
    <w:rsid w:val="00E03A50"/>
    <w:rsid w:val="00E03CF0"/>
    <w:rsid w:val="00E03FEA"/>
    <w:rsid w:val="00E05193"/>
    <w:rsid w:val="00E05556"/>
    <w:rsid w:val="00E057C8"/>
    <w:rsid w:val="00E06353"/>
    <w:rsid w:val="00E07F1F"/>
    <w:rsid w:val="00E1124B"/>
    <w:rsid w:val="00E15638"/>
    <w:rsid w:val="00E15B9A"/>
    <w:rsid w:val="00E15E8B"/>
    <w:rsid w:val="00E17999"/>
    <w:rsid w:val="00E226DD"/>
    <w:rsid w:val="00E2356F"/>
    <w:rsid w:val="00E2762C"/>
    <w:rsid w:val="00E27BBA"/>
    <w:rsid w:val="00E300BF"/>
    <w:rsid w:val="00E30C14"/>
    <w:rsid w:val="00E33101"/>
    <w:rsid w:val="00E3342D"/>
    <w:rsid w:val="00E33710"/>
    <w:rsid w:val="00E345F4"/>
    <w:rsid w:val="00E3596F"/>
    <w:rsid w:val="00E35A4B"/>
    <w:rsid w:val="00E42721"/>
    <w:rsid w:val="00E42D5F"/>
    <w:rsid w:val="00E43680"/>
    <w:rsid w:val="00E438C2"/>
    <w:rsid w:val="00E44BAB"/>
    <w:rsid w:val="00E458D1"/>
    <w:rsid w:val="00E46B06"/>
    <w:rsid w:val="00E471EA"/>
    <w:rsid w:val="00E476E0"/>
    <w:rsid w:val="00E52C72"/>
    <w:rsid w:val="00E537BD"/>
    <w:rsid w:val="00E56809"/>
    <w:rsid w:val="00E568D9"/>
    <w:rsid w:val="00E57625"/>
    <w:rsid w:val="00E57F31"/>
    <w:rsid w:val="00E602DB"/>
    <w:rsid w:val="00E61114"/>
    <w:rsid w:val="00E63669"/>
    <w:rsid w:val="00E654EA"/>
    <w:rsid w:val="00E71D60"/>
    <w:rsid w:val="00E72208"/>
    <w:rsid w:val="00E74991"/>
    <w:rsid w:val="00E757F7"/>
    <w:rsid w:val="00E7739C"/>
    <w:rsid w:val="00E77508"/>
    <w:rsid w:val="00E81A99"/>
    <w:rsid w:val="00E828DF"/>
    <w:rsid w:val="00E8326B"/>
    <w:rsid w:val="00E84FD8"/>
    <w:rsid w:val="00E8502A"/>
    <w:rsid w:val="00E858E6"/>
    <w:rsid w:val="00E86B78"/>
    <w:rsid w:val="00E9325B"/>
    <w:rsid w:val="00E93B6C"/>
    <w:rsid w:val="00E93DE7"/>
    <w:rsid w:val="00E946C6"/>
    <w:rsid w:val="00E95E17"/>
    <w:rsid w:val="00E96745"/>
    <w:rsid w:val="00EA515B"/>
    <w:rsid w:val="00EA51B3"/>
    <w:rsid w:val="00EA5CA3"/>
    <w:rsid w:val="00EA5CF3"/>
    <w:rsid w:val="00EA6991"/>
    <w:rsid w:val="00EB142F"/>
    <w:rsid w:val="00EB205E"/>
    <w:rsid w:val="00EB5CD5"/>
    <w:rsid w:val="00EB663A"/>
    <w:rsid w:val="00EB7AD6"/>
    <w:rsid w:val="00EB7FB2"/>
    <w:rsid w:val="00EC233F"/>
    <w:rsid w:val="00EC23DC"/>
    <w:rsid w:val="00EC4C4A"/>
    <w:rsid w:val="00EC64A7"/>
    <w:rsid w:val="00EC768E"/>
    <w:rsid w:val="00ED13A0"/>
    <w:rsid w:val="00ED1A92"/>
    <w:rsid w:val="00ED2F48"/>
    <w:rsid w:val="00ED5055"/>
    <w:rsid w:val="00ED54D7"/>
    <w:rsid w:val="00ED6C22"/>
    <w:rsid w:val="00ED78AC"/>
    <w:rsid w:val="00EE11FF"/>
    <w:rsid w:val="00EE343E"/>
    <w:rsid w:val="00EE362A"/>
    <w:rsid w:val="00EE40D3"/>
    <w:rsid w:val="00EE52EE"/>
    <w:rsid w:val="00EE66B2"/>
    <w:rsid w:val="00EF0C02"/>
    <w:rsid w:val="00EF2A1F"/>
    <w:rsid w:val="00EF3FEA"/>
    <w:rsid w:val="00EF5BA3"/>
    <w:rsid w:val="00EF712A"/>
    <w:rsid w:val="00EF7868"/>
    <w:rsid w:val="00F009AA"/>
    <w:rsid w:val="00F024A1"/>
    <w:rsid w:val="00F03D53"/>
    <w:rsid w:val="00F044AC"/>
    <w:rsid w:val="00F04FAB"/>
    <w:rsid w:val="00F062F4"/>
    <w:rsid w:val="00F10AC7"/>
    <w:rsid w:val="00F10B07"/>
    <w:rsid w:val="00F117F5"/>
    <w:rsid w:val="00F13B9E"/>
    <w:rsid w:val="00F14826"/>
    <w:rsid w:val="00F1684B"/>
    <w:rsid w:val="00F20A79"/>
    <w:rsid w:val="00F21E27"/>
    <w:rsid w:val="00F24A58"/>
    <w:rsid w:val="00F2516D"/>
    <w:rsid w:val="00F25FD5"/>
    <w:rsid w:val="00F2659D"/>
    <w:rsid w:val="00F3008F"/>
    <w:rsid w:val="00F33F50"/>
    <w:rsid w:val="00F341BE"/>
    <w:rsid w:val="00F35074"/>
    <w:rsid w:val="00F369F8"/>
    <w:rsid w:val="00F4082C"/>
    <w:rsid w:val="00F41290"/>
    <w:rsid w:val="00F42BDF"/>
    <w:rsid w:val="00F43493"/>
    <w:rsid w:val="00F4478C"/>
    <w:rsid w:val="00F45471"/>
    <w:rsid w:val="00F461E8"/>
    <w:rsid w:val="00F46780"/>
    <w:rsid w:val="00F47071"/>
    <w:rsid w:val="00F509C5"/>
    <w:rsid w:val="00F50BC7"/>
    <w:rsid w:val="00F513AF"/>
    <w:rsid w:val="00F51B57"/>
    <w:rsid w:val="00F51C88"/>
    <w:rsid w:val="00F567C4"/>
    <w:rsid w:val="00F623A7"/>
    <w:rsid w:val="00F63822"/>
    <w:rsid w:val="00F63D07"/>
    <w:rsid w:val="00F63EF0"/>
    <w:rsid w:val="00F704CE"/>
    <w:rsid w:val="00F713B0"/>
    <w:rsid w:val="00F73200"/>
    <w:rsid w:val="00F73668"/>
    <w:rsid w:val="00F743B3"/>
    <w:rsid w:val="00F77C60"/>
    <w:rsid w:val="00F77DEC"/>
    <w:rsid w:val="00F81220"/>
    <w:rsid w:val="00F8205F"/>
    <w:rsid w:val="00F84204"/>
    <w:rsid w:val="00F84A85"/>
    <w:rsid w:val="00F868A4"/>
    <w:rsid w:val="00F8761A"/>
    <w:rsid w:val="00F87F2D"/>
    <w:rsid w:val="00F903D3"/>
    <w:rsid w:val="00F909E8"/>
    <w:rsid w:val="00F91039"/>
    <w:rsid w:val="00F931E9"/>
    <w:rsid w:val="00F931FB"/>
    <w:rsid w:val="00F941A5"/>
    <w:rsid w:val="00FA1523"/>
    <w:rsid w:val="00FA1F8E"/>
    <w:rsid w:val="00FA4482"/>
    <w:rsid w:val="00FA5D0D"/>
    <w:rsid w:val="00FA5F08"/>
    <w:rsid w:val="00FA660B"/>
    <w:rsid w:val="00FA679D"/>
    <w:rsid w:val="00FA76CF"/>
    <w:rsid w:val="00FB0143"/>
    <w:rsid w:val="00FB1530"/>
    <w:rsid w:val="00FB17BA"/>
    <w:rsid w:val="00FB2E94"/>
    <w:rsid w:val="00FB4512"/>
    <w:rsid w:val="00FC2B38"/>
    <w:rsid w:val="00FC4AE4"/>
    <w:rsid w:val="00FD13AB"/>
    <w:rsid w:val="00FD2746"/>
    <w:rsid w:val="00FD2C5A"/>
    <w:rsid w:val="00FD2D6D"/>
    <w:rsid w:val="00FD40B7"/>
    <w:rsid w:val="00FD517B"/>
    <w:rsid w:val="00FD62F0"/>
    <w:rsid w:val="00FE2153"/>
    <w:rsid w:val="00FE2AB3"/>
    <w:rsid w:val="00FE325E"/>
    <w:rsid w:val="00FE49BA"/>
    <w:rsid w:val="00FE546E"/>
    <w:rsid w:val="00FE6BE0"/>
    <w:rsid w:val="00FE793C"/>
    <w:rsid w:val="00FE7CC5"/>
    <w:rsid w:val="00FF0288"/>
    <w:rsid w:val="00FF3F0D"/>
    <w:rsid w:val="00FF41D8"/>
    <w:rsid w:val="00FF5BA4"/>
    <w:rsid w:val="01360F28"/>
    <w:rsid w:val="020947EE"/>
    <w:rsid w:val="024032DD"/>
    <w:rsid w:val="027857DE"/>
    <w:rsid w:val="02E659DD"/>
    <w:rsid w:val="02EB3178"/>
    <w:rsid w:val="02FC3140"/>
    <w:rsid w:val="034046C6"/>
    <w:rsid w:val="03C46980"/>
    <w:rsid w:val="0422355D"/>
    <w:rsid w:val="04B67207"/>
    <w:rsid w:val="05522B63"/>
    <w:rsid w:val="064461B1"/>
    <w:rsid w:val="065B3602"/>
    <w:rsid w:val="067A62AD"/>
    <w:rsid w:val="06981627"/>
    <w:rsid w:val="069947CD"/>
    <w:rsid w:val="06B232D4"/>
    <w:rsid w:val="06BD4907"/>
    <w:rsid w:val="07112EDF"/>
    <w:rsid w:val="07141622"/>
    <w:rsid w:val="07B32E7A"/>
    <w:rsid w:val="07EC0758"/>
    <w:rsid w:val="07FA3123"/>
    <w:rsid w:val="082D6175"/>
    <w:rsid w:val="085B66D5"/>
    <w:rsid w:val="08A1314C"/>
    <w:rsid w:val="09E071B9"/>
    <w:rsid w:val="09EE2BEB"/>
    <w:rsid w:val="09F57C9D"/>
    <w:rsid w:val="0A031322"/>
    <w:rsid w:val="0A092CC0"/>
    <w:rsid w:val="0A2158D1"/>
    <w:rsid w:val="0A2454EA"/>
    <w:rsid w:val="0A327F08"/>
    <w:rsid w:val="0A582A1F"/>
    <w:rsid w:val="0A6215F1"/>
    <w:rsid w:val="0A6A5E71"/>
    <w:rsid w:val="0A9C522D"/>
    <w:rsid w:val="0AA92CD0"/>
    <w:rsid w:val="0AF371E8"/>
    <w:rsid w:val="0B3B293D"/>
    <w:rsid w:val="0B6B3F6E"/>
    <w:rsid w:val="0C9D227F"/>
    <w:rsid w:val="0D0E18A5"/>
    <w:rsid w:val="0D1D01D8"/>
    <w:rsid w:val="0D2D0A81"/>
    <w:rsid w:val="0D5B2E06"/>
    <w:rsid w:val="0E07358C"/>
    <w:rsid w:val="0E43390C"/>
    <w:rsid w:val="0EA93AC6"/>
    <w:rsid w:val="0EBD22FB"/>
    <w:rsid w:val="0EFC7DC0"/>
    <w:rsid w:val="0F685AD1"/>
    <w:rsid w:val="0FE816EA"/>
    <w:rsid w:val="0FFA7005"/>
    <w:rsid w:val="10647B31"/>
    <w:rsid w:val="109D7F27"/>
    <w:rsid w:val="10E26895"/>
    <w:rsid w:val="117C1051"/>
    <w:rsid w:val="119D3982"/>
    <w:rsid w:val="126D5107"/>
    <w:rsid w:val="129F727A"/>
    <w:rsid w:val="13105AF7"/>
    <w:rsid w:val="13150A21"/>
    <w:rsid w:val="135851A6"/>
    <w:rsid w:val="13802AA0"/>
    <w:rsid w:val="13AB6C9F"/>
    <w:rsid w:val="13D5683E"/>
    <w:rsid w:val="13E23F41"/>
    <w:rsid w:val="14023FB5"/>
    <w:rsid w:val="14D003D0"/>
    <w:rsid w:val="15821FA6"/>
    <w:rsid w:val="15A47856"/>
    <w:rsid w:val="15AB24D9"/>
    <w:rsid w:val="15CE0E26"/>
    <w:rsid w:val="16125928"/>
    <w:rsid w:val="167D78B9"/>
    <w:rsid w:val="16D8047D"/>
    <w:rsid w:val="16DD4168"/>
    <w:rsid w:val="16E3147E"/>
    <w:rsid w:val="177B4048"/>
    <w:rsid w:val="179745AC"/>
    <w:rsid w:val="18405B69"/>
    <w:rsid w:val="18D64C44"/>
    <w:rsid w:val="18FA0471"/>
    <w:rsid w:val="191122CB"/>
    <w:rsid w:val="1928440E"/>
    <w:rsid w:val="197A0B4F"/>
    <w:rsid w:val="19973BF8"/>
    <w:rsid w:val="19CF790A"/>
    <w:rsid w:val="1A352935"/>
    <w:rsid w:val="1A547CC5"/>
    <w:rsid w:val="1A767F84"/>
    <w:rsid w:val="1B9D32F2"/>
    <w:rsid w:val="1BBF7838"/>
    <w:rsid w:val="1C0A44DD"/>
    <w:rsid w:val="1C0E40F3"/>
    <w:rsid w:val="1C52413B"/>
    <w:rsid w:val="1C73509C"/>
    <w:rsid w:val="1CD83775"/>
    <w:rsid w:val="1D006C61"/>
    <w:rsid w:val="1D0B737B"/>
    <w:rsid w:val="1D772911"/>
    <w:rsid w:val="1D785075"/>
    <w:rsid w:val="1E416FBE"/>
    <w:rsid w:val="1E6008C8"/>
    <w:rsid w:val="1F016DA3"/>
    <w:rsid w:val="1F292AA7"/>
    <w:rsid w:val="1F2B239B"/>
    <w:rsid w:val="1FD35A63"/>
    <w:rsid w:val="2014418C"/>
    <w:rsid w:val="20342C13"/>
    <w:rsid w:val="203E398E"/>
    <w:rsid w:val="20476A50"/>
    <w:rsid w:val="20FB1863"/>
    <w:rsid w:val="210F4F4D"/>
    <w:rsid w:val="21FF2402"/>
    <w:rsid w:val="22440670"/>
    <w:rsid w:val="22810461"/>
    <w:rsid w:val="22AB1F4C"/>
    <w:rsid w:val="230E4593"/>
    <w:rsid w:val="238F2F29"/>
    <w:rsid w:val="23AE24FD"/>
    <w:rsid w:val="2410642D"/>
    <w:rsid w:val="243A1CF2"/>
    <w:rsid w:val="245B4078"/>
    <w:rsid w:val="247B4F9E"/>
    <w:rsid w:val="24DF4BA8"/>
    <w:rsid w:val="2556038A"/>
    <w:rsid w:val="259A7C0D"/>
    <w:rsid w:val="25FD2507"/>
    <w:rsid w:val="260C6A42"/>
    <w:rsid w:val="262B1F8D"/>
    <w:rsid w:val="26525E73"/>
    <w:rsid w:val="26D71454"/>
    <w:rsid w:val="26ED1DB1"/>
    <w:rsid w:val="26F0523E"/>
    <w:rsid w:val="27145C90"/>
    <w:rsid w:val="272366B6"/>
    <w:rsid w:val="279E1E2E"/>
    <w:rsid w:val="27A73D69"/>
    <w:rsid w:val="288C0C37"/>
    <w:rsid w:val="28B77E17"/>
    <w:rsid w:val="296E1D54"/>
    <w:rsid w:val="296E49B6"/>
    <w:rsid w:val="29AB36F2"/>
    <w:rsid w:val="2A841B98"/>
    <w:rsid w:val="2AAA380B"/>
    <w:rsid w:val="2AAA6919"/>
    <w:rsid w:val="2AD2125E"/>
    <w:rsid w:val="2B9D7949"/>
    <w:rsid w:val="2C517757"/>
    <w:rsid w:val="2D9072E7"/>
    <w:rsid w:val="2DFE67E5"/>
    <w:rsid w:val="2E0B1556"/>
    <w:rsid w:val="2E455ACC"/>
    <w:rsid w:val="2E4C27DB"/>
    <w:rsid w:val="2EB459F6"/>
    <w:rsid w:val="2FDD7B55"/>
    <w:rsid w:val="30B76380"/>
    <w:rsid w:val="30D57329"/>
    <w:rsid w:val="310E4720"/>
    <w:rsid w:val="31224B28"/>
    <w:rsid w:val="318755A6"/>
    <w:rsid w:val="327104C4"/>
    <w:rsid w:val="32C244D2"/>
    <w:rsid w:val="34143C97"/>
    <w:rsid w:val="344A19EF"/>
    <w:rsid w:val="34CB272D"/>
    <w:rsid w:val="34E45F9E"/>
    <w:rsid w:val="35142585"/>
    <w:rsid w:val="35B309C2"/>
    <w:rsid w:val="35B4715F"/>
    <w:rsid w:val="35D978C0"/>
    <w:rsid w:val="35EC0E70"/>
    <w:rsid w:val="36493D33"/>
    <w:rsid w:val="364942C9"/>
    <w:rsid w:val="36DC4A55"/>
    <w:rsid w:val="36FB5C98"/>
    <w:rsid w:val="37016E35"/>
    <w:rsid w:val="37437402"/>
    <w:rsid w:val="37744089"/>
    <w:rsid w:val="37FB4CB4"/>
    <w:rsid w:val="38424CEE"/>
    <w:rsid w:val="38486682"/>
    <w:rsid w:val="392D4E3F"/>
    <w:rsid w:val="395F772C"/>
    <w:rsid w:val="399C1F55"/>
    <w:rsid w:val="39AA163A"/>
    <w:rsid w:val="39E00961"/>
    <w:rsid w:val="3A0B105F"/>
    <w:rsid w:val="3AE341CE"/>
    <w:rsid w:val="3B062A6F"/>
    <w:rsid w:val="3BBE11F0"/>
    <w:rsid w:val="3C357CE2"/>
    <w:rsid w:val="3C47258C"/>
    <w:rsid w:val="3C6A41CF"/>
    <w:rsid w:val="3D787D89"/>
    <w:rsid w:val="3D7B5E32"/>
    <w:rsid w:val="3DAC055B"/>
    <w:rsid w:val="3DC82AA1"/>
    <w:rsid w:val="3DCD50F9"/>
    <w:rsid w:val="3E175702"/>
    <w:rsid w:val="3F8040B1"/>
    <w:rsid w:val="40153CA6"/>
    <w:rsid w:val="40160F1D"/>
    <w:rsid w:val="405222F1"/>
    <w:rsid w:val="41085374"/>
    <w:rsid w:val="41202330"/>
    <w:rsid w:val="412F2D78"/>
    <w:rsid w:val="413823EC"/>
    <w:rsid w:val="413F0B54"/>
    <w:rsid w:val="414B22D3"/>
    <w:rsid w:val="4191208C"/>
    <w:rsid w:val="41C46A46"/>
    <w:rsid w:val="42201283"/>
    <w:rsid w:val="42302706"/>
    <w:rsid w:val="42AB5254"/>
    <w:rsid w:val="42D90114"/>
    <w:rsid w:val="42DA1980"/>
    <w:rsid w:val="434C7DDB"/>
    <w:rsid w:val="437D2F14"/>
    <w:rsid w:val="43EA2EFA"/>
    <w:rsid w:val="443A2347"/>
    <w:rsid w:val="44B371C3"/>
    <w:rsid w:val="451765F9"/>
    <w:rsid w:val="4527698E"/>
    <w:rsid w:val="455A12B4"/>
    <w:rsid w:val="457C6A49"/>
    <w:rsid w:val="459E6CEC"/>
    <w:rsid w:val="45AE2EA6"/>
    <w:rsid w:val="45DD6730"/>
    <w:rsid w:val="46052347"/>
    <w:rsid w:val="460C1749"/>
    <w:rsid w:val="46310270"/>
    <w:rsid w:val="465A15BB"/>
    <w:rsid w:val="46A71497"/>
    <w:rsid w:val="46C94454"/>
    <w:rsid w:val="46F4642E"/>
    <w:rsid w:val="46FD104E"/>
    <w:rsid w:val="46FD7DD5"/>
    <w:rsid w:val="47C62857"/>
    <w:rsid w:val="47F61BEB"/>
    <w:rsid w:val="480D1975"/>
    <w:rsid w:val="481A432F"/>
    <w:rsid w:val="485914A2"/>
    <w:rsid w:val="48D4679B"/>
    <w:rsid w:val="491E3169"/>
    <w:rsid w:val="495C6CC8"/>
    <w:rsid w:val="4A084CA3"/>
    <w:rsid w:val="4A690C18"/>
    <w:rsid w:val="4ACD5854"/>
    <w:rsid w:val="4AEA1D21"/>
    <w:rsid w:val="4AFB2027"/>
    <w:rsid w:val="4B62182F"/>
    <w:rsid w:val="4BF80ECE"/>
    <w:rsid w:val="4C3F6259"/>
    <w:rsid w:val="4C5A0C7F"/>
    <w:rsid w:val="4C713574"/>
    <w:rsid w:val="4C7B2436"/>
    <w:rsid w:val="4C8B24A6"/>
    <w:rsid w:val="4CB6412D"/>
    <w:rsid w:val="4CBC3327"/>
    <w:rsid w:val="4D2A0597"/>
    <w:rsid w:val="4D780DA9"/>
    <w:rsid w:val="4D99377D"/>
    <w:rsid w:val="4E3D661D"/>
    <w:rsid w:val="4F7D60EF"/>
    <w:rsid w:val="4FB81889"/>
    <w:rsid w:val="4FDD640B"/>
    <w:rsid w:val="500C6C95"/>
    <w:rsid w:val="501A7AB4"/>
    <w:rsid w:val="505E6212"/>
    <w:rsid w:val="505F1136"/>
    <w:rsid w:val="506952AE"/>
    <w:rsid w:val="50CE5567"/>
    <w:rsid w:val="511D2CD5"/>
    <w:rsid w:val="51DF18F6"/>
    <w:rsid w:val="520E75A5"/>
    <w:rsid w:val="52402BAC"/>
    <w:rsid w:val="52EF3CBF"/>
    <w:rsid w:val="53264249"/>
    <w:rsid w:val="532C2599"/>
    <w:rsid w:val="537F2ADF"/>
    <w:rsid w:val="538C76D0"/>
    <w:rsid w:val="53BB492A"/>
    <w:rsid w:val="54131FA3"/>
    <w:rsid w:val="54657782"/>
    <w:rsid w:val="554C50A7"/>
    <w:rsid w:val="55B116C9"/>
    <w:rsid w:val="56A92696"/>
    <w:rsid w:val="56C07F57"/>
    <w:rsid w:val="56DD1A5E"/>
    <w:rsid w:val="56FC7521"/>
    <w:rsid w:val="570E784A"/>
    <w:rsid w:val="570F26FC"/>
    <w:rsid w:val="58344313"/>
    <w:rsid w:val="588600AA"/>
    <w:rsid w:val="592969F6"/>
    <w:rsid w:val="597F3323"/>
    <w:rsid w:val="59941118"/>
    <w:rsid w:val="5A737DFB"/>
    <w:rsid w:val="5B617799"/>
    <w:rsid w:val="5C09315E"/>
    <w:rsid w:val="5C620A30"/>
    <w:rsid w:val="5C631370"/>
    <w:rsid w:val="5C861AA0"/>
    <w:rsid w:val="5D766B16"/>
    <w:rsid w:val="5DAD2B6E"/>
    <w:rsid w:val="5E781D61"/>
    <w:rsid w:val="5ECE328C"/>
    <w:rsid w:val="5F6F2DF8"/>
    <w:rsid w:val="5F6F3F40"/>
    <w:rsid w:val="5F711CE0"/>
    <w:rsid w:val="5F836998"/>
    <w:rsid w:val="5FD81B51"/>
    <w:rsid w:val="5FEF4AD7"/>
    <w:rsid w:val="61276F44"/>
    <w:rsid w:val="61B534AE"/>
    <w:rsid w:val="61E71050"/>
    <w:rsid w:val="628F386E"/>
    <w:rsid w:val="630B018A"/>
    <w:rsid w:val="634C3CF8"/>
    <w:rsid w:val="63B50332"/>
    <w:rsid w:val="63FD4DA8"/>
    <w:rsid w:val="641B18A0"/>
    <w:rsid w:val="65150473"/>
    <w:rsid w:val="658F7AB9"/>
    <w:rsid w:val="66230423"/>
    <w:rsid w:val="66D3306D"/>
    <w:rsid w:val="67093BE4"/>
    <w:rsid w:val="67842A23"/>
    <w:rsid w:val="67A4772C"/>
    <w:rsid w:val="67B032C2"/>
    <w:rsid w:val="67B23079"/>
    <w:rsid w:val="67BC78CA"/>
    <w:rsid w:val="67E5209F"/>
    <w:rsid w:val="67FA70E4"/>
    <w:rsid w:val="689275F2"/>
    <w:rsid w:val="69757A57"/>
    <w:rsid w:val="69F57CC3"/>
    <w:rsid w:val="6AD309A6"/>
    <w:rsid w:val="6AD949A0"/>
    <w:rsid w:val="6B665575"/>
    <w:rsid w:val="6BB90570"/>
    <w:rsid w:val="6C0B4F3F"/>
    <w:rsid w:val="6C540EA4"/>
    <w:rsid w:val="6C84369B"/>
    <w:rsid w:val="6CEF2655"/>
    <w:rsid w:val="6D397849"/>
    <w:rsid w:val="6D46638B"/>
    <w:rsid w:val="6DCD09C6"/>
    <w:rsid w:val="6DF672F7"/>
    <w:rsid w:val="6DF952FF"/>
    <w:rsid w:val="6E4F5B2E"/>
    <w:rsid w:val="6E8425C4"/>
    <w:rsid w:val="6EAC320E"/>
    <w:rsid w:val="6EF10826"/>
    <w:rsid w:val="6F2237CA"/>
    <w:rsid w:val="6F372DA7"/>
    <w:rsid w:val="6FF7420A"/>
    <w:rsid w:val="710C0C77"/>
    <w:rsid w:val="7207668F"/>
    <w:rsid w:val="722513E4"/>
    <w:rsid w:val="72252C15"/>
    <w:rsid w:val="725A059F"/>
    <w:rsid w:val="72754171"/>
    <w:rsid w:val="72A80BE5"/>
    <w:rsid w:val="73617BFB"/>
    <w:rsid w:val="73C16133"/>
    <w:rsid w:val="73D17B77"/>
    <w:rsid w:val="73FF068D"/>
    <w:rsid w:val="740E6AB5"/>
    <w:rsid w:val="74B364B5"/>
    <w:rsid w:val="74C17C9E"/>
    <w:rsid w:val="74E92F46"/>
    <w:rsid w:val="751C7B25"/>
    <w:rsid w:val="758C30A0"/>
    <w:rsid w:val="76145067"/>
    <w:rsid w:val="766931B6"/>
    <w:rsid w:val="76BF5193"/>
    <w:rsid w:val="76FC7C24"/>
    <w:rsid w:val="77410E86"/>
    <w:rsid w:val="774133E5"/>
    <w:rsid w:val="778D5D82"/>
    <w:rsid w:val="77E5264D"/>
    <w:rsid w:val="784E05CC"/>
    <w:rsid w:val="794B422A"/>
    <w:rsid w:val="79A1449B"/>
    <w:rsid w:val="7A6B16E8"/>
    <w:rsid w:val="7AA91F6A"/>
    <w:rsid w:val="7AA931E8"/>
    <w:rsid w:val="7B554A56"/>
    <w:rsid w:val="7B6067F6"/>
    <w:rsid w:val="7B610B10"/>
    <w:rsid w:val="7B6B0843"/>
    <w:rsid w:val="7BA1000F"/>
    <w:rsid w:val="7C5677DB"/>
    <w:rsid w:val="7D5D1FCA"/>
    <w:rsid w:val="7D7C5A27"/>
    <w:rsid w:val="7DDB4B9F"/>
    <w:rsid w:val="7DE7731D"/>
    <w:rsid w:val="7E4D07F5"/>
    <w:rsid w:val="7FC76FF9"/>
    <w:rsid w:val="7FFD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54E8667"/>
  <w15:docId w15:val="{E8C2F967-FE15-48EE-90F9-C5F061B6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D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20" w:after="320" w:line="480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180" w:after="180"/>
      <w:ind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/>
      <w:ind w:firstLine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120" w:after="120"/>
      <w:ind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a6">
    <w:name w:val="Body Text"/>
    <w:basedOn w:val="a"/>
    <w:link w:val="a7"/>
    <w:uiPriority w:val="99"/>
    <w:unhideWhenUsed/>
    <w:qFormat/>
    <w:pPr>
      <w:widowControl/>
      <w:spacing w:after="120"/>
      <w:jc w:val="left"/>
    </w:pPr>
    <w:rPr>
      <w:rFonts w:ascii="Calibri" w:eastAsia="Calibri" w:hAnsi="Calibri"/>
      <w:kern w:val="0"/>
      <w:lang w:eastAsia="en-US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next w:val="a"/>
    <w:uiPriority w:val="39"/>
    <w:unhideWhenUsed/>
    <w:qFormat/>
    <w:pPr>
      <w:tabs>
        <w:tab w:val="right" w:leader="dot" w:pos="9352"/>
      </w:tabs>
      <w:adjustRightInd w:val="0"/>
      <w:snapToGrid w:val="0"/>
      <w:spacing w:after="100"/>
      <w:ind w:leftChars="400" w:left="400"/>
    </w:pPr>
    <w:rPr>
      <w:rFonts w:asciiTheme="minorHAnsi" w:hAnsiTheme="minorHAnsi"/>
      <w:iCs/>
      <w:kern w:val="2"/>
      <w:sz w:val="24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TOC2"/>
    <w:uiPriority w:val="39"/>
    <w:unhideWhenUsed/>
    <w:qFormat/>
    <w:pPr>
      <w:tabs>
        <w:tab w:val="right" w:leader="dot" w:pos="9352"/>
      </w:tabs>
      <w:adjustRightInd w:val="0"/>
      <w:snapToGrid w:val="0"/>
      <w:spacing w:before="120" w:after="120"/>
    </w:pPr>
    <w:rPr>
      <w:rFonts w:asciiTheme="minorHAnsi" w:hAnsiTheme="minorHAnsi"/>
      <w:b/>
      <w:bCs/>
      <w:caps/>
      <w:kern w:val="2"/>
      <w:sz w:val="28"/>
    </w:rPr>
  </w:style>
  <w:style w:type="paragraph" w:styleId="TOC2">
    <w:name w:val="toc 2"/>
    <w:next w:val="a"/>
    <w:uiPriority w:val="39"/>
    <w:unhideWhenUsed/>
    <w:qFormat/>
    <w:pPr>
      <w:adjustRightInd w:val="0"/>
      <w:snapToGrid w:val="0"/>
      <w:spacing w:after="100"/>
      <w:ind w:leftChars="200" w:left="200"/>
    </w:pPr>
    <w:rPr>
      <w:rFonts w:asciiTheme="minorHAnsi" w:hAnsiTheme="minorHAnsi"/>
      <w:smallCaps/>
      <w:kern w:val="2"/>
      <w:sz w:val="28"/>
    </w:rPr>
  </w:style>
  <w:style w:type="paragraph" w:styleId="TOC4">
    <w:name w:val="toc 4"/>
    <w:next w:val="a"/>
    <w:uiPriority w:val="39"/>
    <w:unhideWhenUsed/>
    <w:qFormat/>
    <w:pPr>
      <w:tabs>
        <w:tab w:val="right" w:leader="dot" w:pos="9352"/>
      </w:tabs>
      <w:spacing w:after="100"/>
      <w:ind w:leftChars="600" w:left="1440"/>
    </w:pPr>
    <w:rPr>
      <w:rFonts w:asciiTheme="minorHAnsi" w:hAnsiTheme="minorHAnsi"/>
      <w:kern w:val="2"/>
      <w:sz w:val="24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ae">
    <w:name w:val="table of figures"/>
    <w:basedOn w:val="a"/>
    <w:next w:val="a"/>
    <w:uiPriority w:val="99"/>
    <w:unhideWhenUsed/>
    <w:pPr>
      <w:ind w:leftChars="200" w:left="200" w:hangingChars="200" w:hanging="20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f">
    <w:name w:val="annotation subject"/>
    <w:basedOn w:val="a4"/>
    <w:next w:val="a4"/>
    <w:link w:val="af0"/>
    <w:uiPriority w:val="99"/>
    <w:semiHidden/>
    <w:unhideWhenUsed/>
    <w:qFormat/>
    <w:rPr>
      <w:b/>
      <w:bCs/>
    </w:rPr>
  </w:style>
  <w:style w:type="table" w:styleId="af1">
    <w:name w:val="Table Grid"/>
    <w:basedOn w:val="a1"/>
    <w:qFormat/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uiPriority w:val="22"/>
    <w:qFormat/>
    <w:rPr>
      <w:b/>
      <w:bCs/>
    </w:rPr>
  </w:style>
  <w:style w:type="character" w:styleId="af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5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d">
    <w:name w:val="页眉 字符"/>
    <w:link w:val="ac"/>
    <w:qFormat/>
    <w:rPr>
      <w:rFonts w:ascii="Arial Narrow" w:eastAsia="宋体" w:hAnsi="Arial Narrow" w:cs="Times New Roman"/>
      <w:sz w:val="18"/>
      <w:szCs w:val="18"/>
    </w:rPr>
  </w:style>
  <w:style w:type="character" w:customStyle="1" w:styleId="ab">
    <w:name w:val="页脚 字符"/>
    <w:link w:val="aa"/>
    <w:uiPriority w:val="99"/>
    <w:qFormat/>
    <w:rPr>
      <w:rFonts w:ascii="Arial Narrow" w:eastAsia="宋体" w:hAnsi="Arial Narrow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6">
    <w:name w:val="List Paragraph"/>
    <w:basedOn w:val="a"/>
    <w:uiPriority w:val="34"/>
    <w:qFormat/>
    <w:pPr>
      <w:ind w:firstLine="420"/>
    </w:pPr>
  </w:style>
  <w:style w:type="character" w:customStyle="1" w:styleId="a7">
    <w:name w:val="正文文本 字符"/>
    <w:basedOn w:val="a0"/>
    <w:link w:val="a6"/>
    <w:uiPriority w:val="99"/>
    <w:qFormat/>
    <w:rPr>
      <w:rFonts w:ascii="Calibri" w:eastAsia="Calibri" w:hAnsi="Calibri" w:cs="Times New Roman"/>
      <w:kern w:val="0"/>
      <w:sz w:val="24"/>
      <w:lang w:eastAsia="en-US"/>
    </w:rPr>
  </w:style>
  <w:style w:type="paragraph" w:customStyle="1" w:styleId="af7">
    <w:name w:val="正文格式"/>
    <w:basedOn w:val="a"/>
    <w:qFormat/>
    <w:pPr>
      <w:spacing w:line="440" w:lineRule="exact"/>
      <w:ind w:firstLine="420"/>
    </w:pPr>
    <w:rPr>
      <w:rFonts w:ascii="微软雅黑" w:eastAsia="微软雅黑" w:hAnsi="微软雅黑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5">
    <w:name w:val="批注文字 字符"/>
    <w:basedOn w:val="a0"/>
    <w:link w:val="a4"/>
    <w:uiPriority w:val="99"/>
    <w:semiHidden/>
    <w:qFormat/>
    <w:rPr>
      <w:rFonts w:ascii="Arial Narrow" w:eastAsia="宋体" w:hAnsi="Arial Narrow" w:cs="Times New Roman"/>
      <w:sz w:val="24"/>
    </w:rPr>
  </w:style>
  <w:style w:type="character" w:customStyle="1" w:styleId="af0">
    <w:name w:val="批注主题 字符"/>
    <w:basedOn w:val="a5"/>
    <w:link w:val="af"/>
    <w:uiPriority w:val="99"/>
    <w:semiHidden/>
    <w:qFormat/>
    <w:rPr>
      <w:rFonts w:ascii="Arial Narrow" w:eastAsia="宋体" w:hAnsi="Arial Narrow" w:cs="Times New Roman"/>
      <w:b/>
      <w:bCs/>
      <w:sz w:val="24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rFonts w:ascii="Arial Narrow" w:eastAsia="宋体" w:hAnsi="Arial Narrow" w:cs="Times New Roman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ighlightedVariable">
    <w:name w:val="Highlighted Variable"/>
    <w:qFormat/>
    <w:rsid w:val="00237477"/>
    <w:rPr>
      <w:rFonts w:ascii="宋体" w:eastAsia="宋体" w:hAnsi="宋体" w:hint="eastAsia"/>
      <w:color w:val="0000FF"/>
      <w:sz w:val="20"/>
    </w:rPr>
  </w:style>
  <w:style w:type="paragraph" w:customStyle="1" w:styleId="12">
    <w:name w:val="样式1"/>
    <w:basedOn w:val="3"/>
    <w:qFormat/>
    <w:rsid w:val="00237477"/>
    <w:pPr>
      <w:widowControl/>
      <w:numPr>
        <w:ilvl w:val="0"/>
        <w:numId w:val="0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/>
      <w:textAlignment w:val="baseline"/>
      <w:outlineLvl w:val="9"/>
    </w:pPr>
    <w:rPr>
      <w:rFonts w:ascii="Arial" w:eastAsia="黑体" w:hAnsi="ZapfHumnst BT"/>
      <w:b w:val="0"/>
      <w:bCs w:val="0"/>
      <w:spacing w:val="-2"/>
      <w:kern w:val="0"/>
      <w:sz w:val="22"/>
      <w:szCs w:val="20"/>
      <w:lang w:val="en-AU"/>
    </w:rPr>
  </w:style>
  <w:style w:type="paragraph" w:customStyle="1" w:styleId="A1-Vinson">
    <w:name w:val="A标题1-Vinson"/>
    <w:basedOn w:val="a"/>
    <w:next w:val="A1-Vinson0"/>
    <w:link w:val="A1-VinsonChar"/>
    <w:qFormat/>
    <w:rsid w:val="00FD2D6D"/>
    <w:pPr>
      <w:pageBreakBefore/>
      <w:numPr>
        <w:numId w:val="29"/>
      </w:numPr>
      <w:adjustRightInd w:val="0"/>
      <w:snapToGrid w:val="0"/>
      <w:spacing w:before="180" w:after="180" w:line="360" w:lineRule="auto"/>
      <w:outlineLvl w:val="0"/>
    </w:pPr>
    <w:rPr>
      <w:rFonts w:ascii="宋体" w:eastAsia="宋体" w:hAnsi="宋体" w:cs="Times New Roman"/>
      <w:b/>
      <w:sz w:val="44"/>
      <w:szCs w:val="24"/>
    </w:rPr>
  </w:style>
  <w:style w:type="character" w:customStyle="1" w:styleId="A1-VinsonChar">
    <w:name w:val="A标题1-Vinson Char"/>
    <w:link w:val="A1-Vinson"/>
    <w:rsid w:val="00E72208"/>
    <w:rPr>
      <w:rFonts w:ascii="宋体" w:hAnsi="宋体"/>
      <w:b/>
      <w:kern w:val="2"/>
      <w:sz w:val="44"/>
      <w:szCs w:val="24"/>
    </w:rPr>
  </w:style>
  <w:style w:type="paragraph" w:customStyle="1" w:styleId="A2-Vinson">
    <w:name w:val="A标题2-Vinson"/>
    <w:basedOn w:val="a"/>
    <w:next w:val="A1-Vinson0"/>
    <w:link w:val="A2-VinsonChar"/>
    <w:qFormat/>
    <w:rsid w:val="00FD2D6D"/>
    <w:pPr>
      <w:numPr>
        <w:ilvl w:val="1"/>
        <w:numId w:val="29"/>
      </w:numPr>
      <w:adjustRightInd w:val="0"/>
      <w:snapToGrid w:val="0"/>
      <w:spacing w:before="120" w:after="120" w:line="360" w:lineRule="auto"/>
      <w:outlineLvl w:val="1"/>
    </w:pPr>
    <w:rPr>
      <w:rFonts w:ascii="宋体" w:eastAsia="宋体" w:hAnsi="宋体" w:cs="Times New Roman"/>
      <w:b/>
      <w:sz w:val="32"/>
      <w:szCs w:val="24"/>
    </w:rPr>
  </w:style>
  <w:style w:type="character" w:customStyle="1" w:styleId="A2-VinsonChar">
    <w:name w:val="A标题2-Vinson Char"/>
    <w:link w:val="A2-Vinson"/>
    <w:rsid w:val="00E72208"/>
    <w:rPr>
      <w:rFonts w:ascii="宋体" w:hAnsi="宋体"/>
      <w:b/>
      <w:kern w:val="2"/>
      <w:sz w:val="32"/>
      <w:szCs w:val="24"/>
    </w:rPr>
  </w:style>
  <w:style w:type="paragraph" w:customStyle="1" w:styleId="A3-Vinson">
    <w:name w:val="A标题3-Vinson"/>
    <w:basedOn w:val="a"/>
    <w:next w:val="A1-Vinson0"/>
    <w:link w:val="A3-VinsonChar"/>
    <w:qFormat/>
    <w:rsid w:val="00FD2D6D"/>
    <w:pPr>
      <w:numPr>
        <w:ilvl w:val="2"/>
        <w:numId w:val="29"/>
      </w:numPr>
      <w:adjustRightInd w:val="0"/>
      <w:snapToGrid w:val="0"/>
      <w:spacing w:before="120" w:after="120" w:line="360" w:lineRule="auto"/>
      <w:outlineLvl w:val="2"/>
    </w:pPr>
    <w:rPr>
      <w:rFonts w:ascii="宋体" w:eastAsia="宋体" w:hAnsi="宋体" w:cs="Times New Roman"/>
      <w:b/>
      <w:sz w:val="30"/>
      <w:szCs w:val="24"/>
    </w:rPr>
  </w:style>
  <w:style w:type="character" w:customStyle="1" w:styleId="A3-VinsonChar">
    <w:name w:val="A标题3-Vinson Char"/>
    <w:link w:val="A3-Vinson"/>
    <w:rsid w:val="00E72208"/>
    <w:rPr>
      <w:rFonts w:ascii="宋体" w:hAnsi="宋体"/>
      <w:b/>
      <w:kern w:val="2"/>
      <w:sz w:val="30"/>
      <w:szCs w:val="24"/>
    </w:rPr>
  </w:style>
  <w:style w:type="paragraph" w:customStyle="1" w:styleId="A4-Vinson">
    <w:name w:val="A标题4-Vinson"/>
    <w:basedOn w:val="a"/>
    <w:next w:val="A1-Vinson0"/>
    <w:link w:val="A4-VinsonChar"/>
    <w:qFormat/>
    <w:rsid w:val="00FD2D6D"/>
    <w:pPr>
      <w:numPr>
        <w:ilvl w:val="3"/>
        <w:numId w:val="29"/>
      </w:numPr>
      <w:adjustRightInd w:val="0"/>
      <w:snapToGrid w:val="0"/>
      <w:spacing w:before="120" w:after="120" w:line="360" w:lineRule="auto"/>
      <w:outlineLvl w:val="3"/>
    </w:pPr>
    <w:rPr>
      <w:rFonts w:ascii="宋体" w:eastAsia="宋体" w:hAnsi="宋体" w:cs="宋体"/>
      <w:b/>
      <w:color w:val="000000"/>
      <w:kern w:val="0"/>
      <w:sz w:val="28"/>
      <w:szCs w:val="21"/>
    </w:rPr>
  </w:style>
  <w:style w:type="character" w:customStyle="1" w:styleId="A4-VinsonChar">
    <w:name w:val="A标题4-Vinson Char"/>
    <w:link w:val="A4-Vinson"/>
    <w:rsid w:val="00E72208"/>
    <w:rPr>
      <w:rFonts w:ascii="宋体" w:hAnsi="宋体" w:cs="宋体"/>
      <w:b/>
      <w:color w:val="000000"/>
      <w:sz w:val="28"/>
      <w:szCs w:val="21"/>
    </w:rPr>
  </w:style>
  <w:style w:type="paragraph" w:customStyle="1" w:styleId="A5-Vinson">
    <w:name w:val="A标题5-Vinson"/>
    <w:basedOn w:val="a"/>
    <w:next w:val="A1-Vinson0"/>
    <w:link w:val="A5-VinsonChar"/>
    <w:qFormat/>
    <w:rsid w:val="00FD2D6D"/>
    <w:pPr>
      <w:numPr>
        <w:ilvl w:val="4"/>
        <w:numId w:val="29"/>
      </w:numPr>
      <w:adjustRightInd w:val="0"/>
      <w:snapToGrid w:val="0"/>
      <w:spacing w:before="120" w:after="120" w:line="360" w:lineRule="auto"/>
      <w:outlineLvl w:val="4"/>
    </w:pPr>
    <w:rPr>
      <w:rFonts w:ascii="宋体" w:eastAsia="宋体" w:hAnsi="宋体" w:cs="Times New Roman"/>
      <w:b/>
      <w:bCs/>
      <w:sz w:val="24"/>
      <w:szCs w:val="24"/>
    </w:rPr>
  </w:style>
  <w:style w:type="character" w:customStyle="1" w:styleId="A5-VinsonChar">
    <w:name w:val="A标题5-Vinson Char"/>
    <w:link w:val="A5-Vinson"/>
    <w:rsid w:val="00E72208"/>
    <w:rPr>
      <w:rFonts w:ascii="宋体" w:hAnsi="宋体"/>
      <w:b/>
      <w:bCs/>
      <w:kern w:val="2"/>
      <w:sz w:val="24"/>
      <w:szCs w:val="24"/>
    </w:rPr>
  </w:style>
  <w:style w:type="paragraph" w:customStyle="1" w:styleId="A6-Vinson">
    <w:name w:val="A标题6-Vinson"/>
    <w:basedOn w:val="a"/>
    <w:next w:val="A1-Vinson0"/>
    <w:link w:val="A6-VinsonChar"/>
    <w:qFormat/>
    <w:rsid w:val="00FD2D6D"/>
    <w:pPr>
      <w:numPr>
        <w:ilvl w:val="5"/>
        <w:numId w:val="29"/>
      </w:numPr>
      <w:adjustRightInd w:val="0"/>
      <w:snapToGrid w:val="0"/>
      <w:spacing w:before="120" w:after="120" w:line="360" w:lineRule="auto"/>
      <w:outlineLvl w:val="5"/>
    </w:pPr>
    <w:rPr>
      <w:rFonts w:ascii="宋体" w:eastAsia="宋体" w:hAnsi="Arial Narrow" w:cs="Times New Roman"/>
      <w:b/>
      <w:sz w:val="24"/>
      <w:szCs w:val="21"/>
    </w:rPr>
  </w:style>
  <w:style w:type="character" w:customStyle="1" w:styleId="A6-VinsonChar">
    <w:name w:val="A标题6-Vinson Char"/>
    <w:link w:val="A6-Vinson"/>
    <w:rsid w:val="00E72208"/>
    <w:rPr>
      <w:rFonts w:ascii="宋体" w:hAnsi="Arial Narrow"/>
      <w:b/>
      <w:kern w:val="2"/>
      <w:sz w:val="24"/>
      <w:szCs w:val="21"/>
    </w:rPr>
  </w:style>
  <w:style w:type="paragraph" w:customStyle="1" w:styleId="A7-Vinson">
    <w:name w:val="A标题7-Vinson"/>
    <w:basedOn w:val="a"/>
    <w:next w:val="A1-Vinson0"/>
    <w:link w:val="A7-VinsonChar"/>
    <w:qFormat/>
    <w:rsid w:val="00FD2D6D"/>
    <w:pPr>
      <w:numPr>
        <w:ilvl w:val="6"/>
        <w:numId w:val="29"/>
      </w:numPr>
      <w:spacing w:line="360" w:lineRule="auto"/>
      <w:outlineLvl w:val="6"/>
    </w:pPr>
    <w:rPr>
      <w:rFonts w:ascii="宋体" w:eastAsia="宋体" w:hAnsi="Arial Narrow" w:cs="Times New Roman"/>
      <w:b/>
      <w:sz w:val="24"/>
      <w:szCs w:val="44"/>
      <w:lang w:val="zh-CN"/>
    </w:rPr>
  </w:style>
  <w:style w:type="character" w:customStyle="1" w:styleId="A7-VinsonChar">
    <w:name w:val="A标题7-Vinson Char"/>
    <w:link w:val="A7-Vinson"/>
    <w:rsid w:val="00E72208"/>
    <w:rPr>
      <w:rFonts w:ascii="宋体" w:hAnsi="Arial Narrow"/>
      <w:b/>
      <w:kern w:val="2"/>
      <w:sz w:val="24"/>
      <w:szCs w:val="44"/>
      <w:lang w:val="zh-CN"/>
    </w:rPr>
  </w:style>
  <w:style w:type="paragraph" w:customStyle="1" w:styleId="A8-Vinson">
    <w:name w:val="A标题8-Vinson"/>
    <w:basedOn w:val="a"/>
    <w:next w:val="A1-Vinson0"/>
    <w:link w:val="A8-VinsonChar"/>
    <w:qFormat/>
    <w:rsid w:val="00FD2D6D"/>
    <w:pPr>
      <w:numPr>
        <w:ilvl w:val="7"/>
        <w:numId w:val="29"/>
      </w:numPr>
      <w:adjustRightInd w:val="0"/>
      <w:snapToGrid w:val="0"/>
      <w:spacing w:before="120" w:after="120" w:line="360" w:lineRule="auto"/>
      <w:outlineLvl w:val="7"/>
    </w:pPr>
    <w:rPr>
      <w:rFonts w:ascii="宋体" w:eastAsia="宋体" w:hAnsi="Arial Narrow" w:cs="Times New Roman"/>
      <w:b/>
      <w:sz w:val="24"/>
      <w:szCs w:val="44"/>
      <w:lang w:val="zh-CN"/>
    </w:rPr>
  </w:style>
  <w:style w:type="character" w:customStyle="1" w:styleId="A8-VinsonChar">
    <w:name w:val="A标题8-Vinson Char"/>
    <w:link w:val="A8-Vinson"/>
    <w:rsid w:val="00E72208"/>
    <w:rPr>
      <w:rFonts w:ascii="宋体" w:hAnsi="Arial Narrow"/>
      <w:b/>
      <w:kern w:val="2"/>
      <w:sz w:val="24"/>
      <w:szCs w:val="44"/>
      <w:lang w:val="zh-CN"/>
    </w:rPr>
  </w:style>
  <w:style w:type="paragraph" w:customStyle="1" w:styleId="A9-Vinson">
    <w:name w:val="A标题9-Vinson"/>
    <w:basedOn w:val="a"/>
    <w:next w:val="A1-Vinson0"/>
    <w:link w:val="A9-VinsonChar"/>
    <w:qFormat/>
    <w:rsid w:val="00FD2D6D"/>
    <w:pPr>
      <w:numPr>
        <w:ilvl w:val="8"/>
        <w:numId w:val="29"/>
      </w:numPr>
      <w:adjustRightInd w:val="0"/>
      <w:snapToGrid w:val="0"/>
      <w:spacing w:before="120" w:after="120" w:line="360" w:lineRule="auto"/>
      <w:outlineLvl w:val="8"/>
    </w:pPr>
    <w:rPr>
      <w:rFonts w:ascii="宋体" w:eastAsia="宋体" w:hAnsi="Arial Narrow" w:cs="Times New Roman"/>
      <w:b/>
      <w:sz w:val="24"/>
      <w:szCs w:val="44"/>
      <w:lang w:val="zh-CN"/>
    </w:rPr>
  </w:style>
  <w:style w:type="character" w:customStyle="1" w:styleId="A9-VinsonChar">
    <w:name w:val="A标题9-Vinson Char"/>
    <w:link w:val="A9-Vinson"/>
    <w:rsid w:val="00E72208"/>
    <w:rPr>
      <w:rFonts w:ascii="宋体" w:hAnsi="Arial Narrow"/>
      <w:b/>
      <w:kern w:val="2"/>
      <w:sz w:val="24"/>
      <w:szCs w:val="44"/>
      <w:lang w:val="zh-CN"/>
    </w:rPr>
  </w:style>
  <w:style w:type="paragraph" w:customStyle="1" w:styleId="A1Vinson">
    <w:name w:val="A目录1 Vinson"/>
    <w:basedOn w:val="a"/>
    <w:link w:val="A1VinsonChar"/>
    <w:qFormat/>
    <w:rsid w:val="00FD2D6D"/>
    <w:pPr>
      <w:tabs>
        <w:tab w:val="right" w:leader="dot" w:pos="9353"/>
      </w:tabs>
      <w:spacing w:before="120" w:after="120"/>
    </w:pPr>
    <w:rPr>
      <w:rFonts w:eastAsia="宋体" w:cs="Times New Roman"/>
      <w:b/>
      <w:bCs/>
      <w:caps/>
      <w:sz w:val="32"/>
      <w:szCs w:val="20"/>
    </w:rPr>
  </w:style>
  <w:style w:type="paragraph" w:customStyle="1" w:styleId="A2Vinson">
    <w:name w:val="A目录2 Vinson"/>
    <w:basedOn w:val="a"/>
    <w:link w:val="A2VinsonChar"/>
    <w:qFormat/>
    <w:rsid w:val="00FD2D6D"/>
    <w:pPr>
      <w:tabs>
        <w:tab w:val="right" w:leader="dot" w:pos="9353"/>
      </w:tabs>
      <w:spacing w:after="100" w:line="259" w:lineRule="auto"/>
      <w:ind w:leftChars="100" w:left="100"/>
    </w:pPr>
    <w:rPr>
      <w:rFonts w:eastAsia="宋体" w:cs="Times New Roman"/>
      <w:b/>
      <w:bCs/>
      <w:caps/>
      <w:sz w:val="28"/>
      <w:szCs w:val="20"/>
    </w:rPr>
  </w:style>
  <w:style w:type="paragraph" w:customStyle="1" w:styleId="A3Vinson">
    <w:name w:val="A目录3 Vinson"/>
    <w:basedOn w:val="a"/>
    <w:link w:val="A3VinsonChar"/>
    <w:qFormat/>
    <w:rsid w:val="00FD2D6D"/>
    <w:pPr>
      <w:tabs>
        <w:tab w:val="right" w:leader="dot" w:pos="9353"/>
      </w:tabs>
      <w:spacing w:after="100" w:line="259" w:lineRule="auto"/>
      <w:ind w:leftChars="200" w:left="200"/>
    </w:pPr>
    <w:rPr>
      <w:rFonts w:eastAsia="宋体" w:cs="Times New Roman"/>
      <w:b/>
      <w:bCs/>
      <w:caps/>
      <w:sz w:val="24"/>
      <w:szCs w:val="20"/>
    </w:rPr>
  </w:style>
  <w:style w:type="numbering" w:customStyle="1" w:styleId="A-Vinson">
    <w:name w:val="A章节列表-Vinson"/>
    <w:uiPriority w:val="99"/>
    <w:rsid w:val="00FD2D6D"/>
    <w:pPr>
      <w:numPr>
        <w:numId w:val="8"/>
      </w:numPr>
    </w:pPr>
  </w:style>
  <w:style w:type="table" w:customStyle="1" w:styleId="A-Vinson0">
    <w:name w:val="A表格-Vinson"/>
    <w:basedOn w:val="a1"/>
    <w:uiPriority w:val="99"/>
    <w:rsid w:val="00FD2D6D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-Vinson0">
    <w:name w:val="A1正文-Vinson"/>
    <w:basedOn w:val="a"/>
    <w:qFormat/>
    <w:rsid w:val="00FD2D6D"/>
    <w:pPr>
      <w:ind w:firstLineChars="200" w:firstLine="200"/>
    </w:pPr>
    <w:rPr>
      <w:rFonts w:ascii="Calibri" w:eastAsia="宋体" w:hAnsi="Calibri"/>
      <w:sz w:val="24"/>
      <w:szCs w:val="21"/>
    </w:rPr>
  </w:style>
  <w:style w:type="paragraph" w:customStyle="1" w:styleId="A-Vinson1">
    <w:name w:val="A表格文本-Vinson"/>
    <w:basedOn w:val="A1-Vinson0"/>
    <w:qFormat/>
    <w:rsid w:val="00FD2D6D"/>
    <w:pPr>
      <w:ind w:firstLineChars="0" w:firstLine="0"/>
    </w:pPr>
    <w:rPr>
      <w:rFonts w:asciiTheme="minorHAnsi" w:eastAsiaTheme="minorEastAsia" w:hAnsiTheme="minorHAnsi"/>
    </w:rPr>
  </w:style>
  <w:style w:type="character" w:customStyle="1" w:styleId="A1VinsonChar">
    <w:name w:val="A目录1 Vinson Char"/>
    <w:basedOn w:val="a0"/>
    <w:link w:val="A1Vinson"/>
    <w:rsid w:val="00FD2D6D"/>
    <w:rPr>
      <w:rFonts w:asciiTheme="minorHAnsi" w:hAnsiTheme="minorHAnsi"/>
      <w:b/>
      <w:bCs/>
      <w:caps/>
      <w:kern w:val="2"/>
      <w:sz w:val="32"/>
    </w:rPr>
  </w:style>
  <w:style w:type="character" w:customStyle="1" w:styleId="A2VinsonChar">
    <w:name w:val="A目录2 Vinson Char"/>
    <w:basedOn w:val="a0"/>
    <w:link w:val="A2Vinson"/>
    <w:rsid w:val="00FD2D6D"/>
    <w:rPr>
      <w:rFonts w:asciiTheme="minorHAnsi" w:hAnsiTheme="minorHAnsi"/>
      <w:b/>
      <w:bCs/>
      <w:caps/>
      <w:kern w:val="2"/>
      <w:sz w:val="28"/>
    </w:rPr>
  </w:style>
  <w:style w:type="character" w:customStyle="1" w:styleId="A3VinsonChar">
    <w:name w:val="A目录3 Vinson Char"/>
    <w:basedOn w:val="a0"/>
    <w:link w:val="A3Vinson"/>
    <w:rsid w:val="00FD2D6D"/>
    <w:rPr>
      <w:rFonts w:asciiTheme="minorHAnsi" w:hAnsiTheme="minorHAnsi"/>
      <w:b/>
      <w:bCs/>
      <w:cap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AR%20&#38656;&#27714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960E0C-CC1F-4BD3-AF26-19DE848F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 需求文档模板.dotx</Template>
  <TotalTime>337</TotalTime>
  <Pages>10</Pages>
  <Words>460</Words>
  <Characters>2624</Characters>
  <Application>Microsoft Office Word</Application>
  <DocSecurity>0</DocSecurity>
  <Lines>21</Lines>
  <Paragraphs>6</Paragraphs>
  <ScaleCrop>false</ScaleCrop>
  <Company>Microsoft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Vinson bs</cp:lastModifiedBy>
  <cp:revision>715</cp:revision>
  <dcterms:created xsi:type="dcterms:W3CDTF">2019-08-22T09:24:00Z</dcterms:created>
  <dcterms:modified xsi:type="dcterms:W3CDTF">2023-08-25T02:08:00Z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